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ascii="Times New Roman" w:hAnsi="Times New Roman" w:eastAsia="黑体"/>
          <w:szCs w:val="18"/>
        </w:rPr>
      </w:pPr>
      <w:r>
        <w:rPr>
          <w:rFonts w:ascii="Times New Roman" w:hAnsi="Times New Roman" w:eastAsia="黑体"/>
          <w:szCs w:val="18"/>
          <w:shd w:val="clear" w:color="auto" w:fill="FFFFFF"/>
        </w:rPr>
        <w:t xml:space="preserve">1 </w:t>
      </w:r>
      <w:r>
        <w:fldChar w:fldCharType="begin"/>
      </w:r>
      <w:r>
        <w:instrText xml:space="preserve"> HYPERLINK "http://59.67.225.28/admin/courseAdmin/assignmentAdmin/javascript:displayProContent('problemDesc4550',%20'4550');" </w:instrText>
      </w:r>
      <w:r>
        <w:fldChar w:fldCharType="separate"/>
      </w:r>
      <w:r>
        <w:rPr>
          <w:rStyle w:val="4"/>
          <w:rFonts w:hint="eastAsia" w:ascii="Times New Roman" w:hAnsi="Times New Roman" w:eastAsia="黑体"/>
          <w:color w:val="auto"/>
          <w:szCs w:val="18"/>
          <w:u w:val="none"/>
          <w:shd w:val="clear" w:color="auto" w:fill="FFFFFF"/>
        </w:rPr>
        <w:t>非利克瑞尔数</w:t>
      </w:r>
      <w:r>
        <w:rPr>
          <w:rStyle w:val="4"/>
          <w:rFonts w:hint="eastAsia" w:ascii="Times New Roman" w:hAnsi="Times New Roman" w:eastAsia="黑体"/>
          <w:color w:val="auto"/>
          <w:szCs w:val="18"/>
          <w:u w:val="none"/>
          <w:shd w:val="clear" w:color="auto" w:fill="FFFFFF"/>
        </w:rPr>
        <w:fldChar w:fldCharType="end"/>
      </w:r>
      <w:r>
        <w:rPr>
          <w:rFonts w:ascii="Times New Roman" w:hAnsi="Times New Roman" w:eastAsia="黑体"/>
          <w:szCs w:val="18"/>
          <w:shd w:val="clear" w:color="auto" w:fill="FFFFFF"/>
        </w:rPr>
        <w:br w:type="textWrapping"/>
      </w:r>
      <w:r>
        <w:rPr>
          <w:rFonts w:hint="eastAsia" w:ascii="Times New Roman" w:hAnsi="Times New Roman" w:eastAsia="黑体"/>
          <w:szCs w:val="18"/>
        </w:rPr>
        <w:t>利克瑞尔数（</w:t>
      </w:r>
      <w:r>
        <w:rPr>
          <w:rFonts w:ascii="Times New Roman" w:hAnsi="Times New Roman" w:eastAsia="黑体"/>
          <w:szCs w:val="18"/>
        </w:rPr>
        <w:t>Lychrel Number</w:t>
      </w:r>
      <w:r>
        <w:rPr>
          <w:rFonts w:hint="eastAsia" w:ascii="Times New Roman" w:hAnsi="Times New Roman" w:eastAsia="黑体"/>
          <w:szCs w:val="18"/>
        </w:rPr>
        <w:t>）指的是将该数各数位逆序翻转后形成的新数相加，并将该过程反复迭代后，结果永远无法是一个回文数的自然数。</w:t>
      </w:r>
      <w:r>
        <w:rPr>
          <w:rFonts w:ascii="Times New Roman" w:hAnsi="Times New Roman" w:eastAsia="黑体"/>
          <w:szCs w:val="18"/>
        </w:rPr>
        <w:t>57</w:t>
      </w:r>
      <w:r>
        <w:rPr>
          <w:rFonts w:hint="eastAsia" w:ascii="Times New Roman" w:hAnsi="Times New Roman" w:eastAsia="黑体"/>
          <w:szCs w:val="18"/>
        </w:rPr>
        <w:t>就是一个非利克瑞尔数：</w:t>
      </w:r>
      <w:r>
        <w:rPr>
          <w:rFonts w:ascii="Times New Roman" w:hAnsi="Times New Roman" w:eastAsia="黑体"/>
          <w:szCs w:val="18"/>
        </w:rPr>
        <w:t>57+75=132, 132+231=363</w:t>
      </w:r>
      <w:r>
        <w:rPr>
          <w:rFonts w:hint="eastAsia" w:ascii="Times New Roman" w:hAnsi="Times New Roman" w:eastAsia="黑体"/>
          <w:szCs w:val="18"/>
        </w:rPr>
        <w:t>，</w:t>
      </w:r>
      <w:r>
        <w:rPr>
          <w:rFonts w:ascii="Times New Roman" w:hAnsi="Times New Roman" w:eastAsia="黑体"/>
          <w:szCs w:val="18"/>
        </w:rPr>
        <w:t>363</w:t>
      </w:r>
      <w:r>
        <w:rPr>
          <w:rFonts w:hint="eastAsia" w:ascii="Times New Roman" w:hAnsi="Times New Roman" w:eastAsia="黑体"/>
          <w:szCs w:val="18"/>
        </w:rPr>
        <w:t>是一个回文数。请编写程序，输入一个自然数（非利克瑞尔数），请计算其最终的回文数是多少及每次迭代过程。注意：假设输入的整数和中间产生的整数都不超过</w:t>
      </w:r>
      <w:r>
        <w:rPr>
          <w:rFonts w:ascii="Times New Roman" w:hAnsi="Times New Roman" w:eastAsia="黑体"/>
          <w:szCs w:val="18"/>
        </w:rPr>
        <w:t>int</w:t>
      </w:r>
      <w:r>
        <w:rPr>
          <w:rFonts w:hint="eastAsia" w:ascii="Times New Roman" w:hAnsi="Times New Roman" w:eastAsia="黑体"/>
          <w:szCs w:val="18"/>
        </w:rPr>
        <w:t>数据类型的表示范围。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package p15881;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import java.util.Scanner;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public class P15881 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public static void main(String[] args) 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// TODO Auto-generated method stub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int m=0,n=0,t=0;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Scanner sc=new Scanner(System.in);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n=sc.nextInt();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sc.close();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m=reverse(n);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while(m!=n){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System.out.println((t+1)+":"+n+"+"+m+"="+(m+n));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n=m+n;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m=reverse(n);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t++;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if(m==n){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System.out.println(m);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public static int reverse(int n){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int m=0;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m=0;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while(n&gt;0){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m=m*10+n%10;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n/=10;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return m;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2 </w:t>
      </w:r>
      <w:r>
        <w:rPr>
          <w:rFonts w:hint="eastAsia" w:ascii="Times New Roman" w:hAnsi="Times New Roman" w:eastAsia="黑体"/>
          <w:sz w:val="24"/>
          <w:szCs w:val="18"/>
        </w:rPr>
        <w:t>合数分解</w:t>
      </w:r>
    </w:p>
    <w:p>
      <w:pPr>
        <w:rPr>
          <w:rFonts w:ascii="Times New Roman" w:hAnsi="Times New Roman" w:eastAsia="黑体"/>
          <w:vanish/>
          <w:sz w:val="24"/>
        </w:rPr>
      </w:pPr>
      <w:r>
        <w:rPr>
          <w:rFonts w:hint="eastAsia" w:ascii="Times New Roman" w:hAnsi="Times New Roman" w:eastAsia="黑体"/>
          <w:sz w:val="24"/>
          <w:szCs w:val="18"/>
        </w:rPr>
        <w:t>由数学基本定理可知：任何一个大于</w:t>
      </w:r>
      <w:r>
        <w:rPr>
          <w:rFonts w:ascii="Times New Roman" w:hAnsi="Times New Roman" w:eastAsia="黑体"/>
          <w:sz w:val="24"/>
          <w:szCs w:val="18"/>
        </w:rPr>
        <w:t>1</w:t>
      </w:r>
      <w:r>
        <w:rPr>
          <w:rFonts w:hint="eastAsia" w:ascii="Times New Roman" w:hAnsi="Times New Roman" w:eastAsia="黑体"/>
          <w:sz w:val="24"/>
          <w:szCs w:val="18"/>
        </w:rPr>
        <w:t>的非素数整数（即合数）都可以唯一分解成若干个素数的乘积。编写程序，从控制台读入一个合数（合数的大小不会超过</w:t>
      </w:r>
      <w:r>
        <w:rPr>
          <w:rFonts w:ascii="Times New Roman" w:hAnsi="Times New Roman" w:eastAsia="黑体"/>
          <w:sz w:val="24"/>
          <w:szCs w:val="18"/>
        </w:rPr>
        <w:t>int</w:t>
      </w:r>
      <w:r>
        <w:rPr>
          <w:rFonts w:hint="eastAsia" w:ascii="Times New Roman" w:hAnsi="Times New Roman" w:eastAsia="黑体"/>
          <w:sz w:val="24"/>
          <w:szCs w:val="18"/>
        </w:rPr>
        <w:t>数据类型表示的范围），求该合数分解成素数的最小集。该最小素数集由合数分解成的素数组成，并且重复的素数只保留一个。按从小到大的顺序输出求得的最小素数集。</w:t>
      </w:r>
    </w:p>
    <w:p>
      <w:pPr>
        <w:rPr>
          <w:rFonts w:ascii="Times New Roman" w:hAnsi="Times New Roman" w:eastAsia="黑体"/>
          <w:sz w:val="24"/>
        </w:rPr>
      </w:pP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package p15940;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import java.util.Scanner;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public class P15940 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public static void main(String[] args) 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// TODO Auto-generated method stub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Scanner sc=new Scanner(System.in);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int n=sc.nextInt();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for(int i=2;n&gt;1;i++){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if(n%i==0){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System.out.print(i+"");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while(n%i==0){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n/=i;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sc.close();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}</w:t>
      </w:r>
    </w:p>
    <w:p>
      <w:pPr>
        <w:rPr>
          <w:rFonts w:ascii="Times New Roman" w:hAnsi="Times New Roman" w:eastAsia="黑体"/>
          <w:sz w:val="24"/>
        </w:rPr>
      </w:pPr>
    </w:p>
    <w:p>
      <w:pPr>
        <w:rPr>
          <w:rFonts w:ascii="Times New Roman" w:hAnsi="Times New Roman" w:eastAsia="黑体"/>
          <w:b/>
          <w:sz w:val="24"/>
          <w:szCs w:val="18"/>
        </w:rPr>
      </w:pPr>
      <w:r>
        <w:rPr>
          <w:rFonts w:ascii="Times New Roman" w:hAnsi="Times New Roman" w:eastAsia="黑体"/>
          <w:sz w:val="24"/>
        </w:rPr>
        <w:t xml:space="preserve">3 </w:t>
      </w:r>
      <w:r>
        <w:rPr>
          <w:rFonts w:hint="eastAsia" w:ascii="Times New Roman" w:hAnsi="Times New Roman" w:eastAsia="黑体"/>
          <w:b/>
          <w:sz w:val="24"/>
          <w:szCs w:val="18"/>
        </w:rPr>
        <w:t>工资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假设税前工资和税率如下（</w:t>
      </w:r>
      <w:r>
        <w:rPr>
          <w:rFonts w:ascii="Times New Roman" w:hAnsi="Times New Roman" w:eastAsia="黑体"/>
          <w:sz w:val="24"/>
          <w:szCs w:val="18"/>
        </w:rPr>
        <w:t>s</w:t>
      </w:r>
      <w:r>
        <w:rPr>
          <w:rFonts w:hint="eastAsia" w:ascii="Times New Roman" w:hAnsi="Times New Roman" w:eastAsia="黑体"/>
          <w:sz w:val="24"/>
          <w:szCs w:val="18"/>
        </w:rPr>
        <w:t>代表税前工资，</w:t>
      </w:r>
      <w:r>
        <w:rPr>
          <w:rFonts w:ascii="Times New Roman" w:hAnsi="Times New Roman" w:eastAsia="黑体"/>
          <w:sz w:val="24"/>
          <w:szCs w:val="18"/>
        </w:rPr>
        <w:t>t</w:t>
      </w:r>
      <w:r>
        <w:rPr>
          <w:rFonts w:hint="eastAsia" w:ascii="Times New Roman" w:hAnsi="Times New Roman" w:eastAsia="黑体"/>
          <w:sz w:val="24"/>
          <w:szCs w:val="18"/>
        </w:rPr>
        <w:t>代表税率）：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ascii="Times New Roman" w:hAnsi="Times New Roman" w:eastAsia="黑体"/>
          <w:sz w:val="24"/>
          <w:szCs w:val="18"/>
        </w:rPr>
        <w:t>s&lt;1000    t=0%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ascii="Times New Roman" w:hAnsi="Times New Roman" w:eastAsia="黑体"/>
          <w:sz w:val="24"/>
          <w:szCs w:val="18"/>
        </w:rPr>
        <w:t>1000&lt;=s&lt;2000      t=10%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ascii="Times New Roman" w:hAnsi="Times New Roman" w:eastAsia="黑体"/>
          <w:sz w:val="24"/>
          <w:szCs w:val="18"/>
        </w:rPr>
        <w:t>2000&lt;=s&lt;3000  t=15%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ascii="Times New Roman" w:hAnsi="Times New Roman" w:eastAsia="黑体"/>
          <w:sz w:val="24"/>
          <w:szCs w:val="18"/>
        </w:rPr>
        <w:t>3000&lt;=s&lt;4000     t=20%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ascii="Times New Roman" w:hAnsi="Times New Roman" w:eastAsia="黑体"/>
          <w:sz w:val="24"/>
          <w:szCs w:val="18"/>
        </w:rPr>
        <w:t>4000&lt;=s             t=25%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hint="eastAsia" w:ascii="Times New Roman" w:hAnsi="Times New Roman" w:eastAsia="黑体"/>
          <w:sz w:val="24"/>
          <w:szCs w:val="18"/>
        </w:rPr>
        <w:t>编写一程序，要求用户输入税前工资额，然后用</w:t>
      </w:r>
      <w:r>
        <w:rPr>
          <w:rFonts w:ascii="Times New Roman" w:hAnsi="Times New Roman" w:eastAsia="黑体"/>
          <w:sz w:val="24"/>
          <w:szCs w:val="18"/>
        </w:rPr>
        <w:t>switch</w:t>
      </w:r>
      <w:r>
        <w:rPr>
          <w:rFonts w:hint="eastAsia" w:ascii="Times New Roman" w:hAnsi="Times New Roman" w:eastAsia="黑体"/>
          <w:sz w:val="24"/>
          <w:szCs w:val="18"/>
        </w:rPr>
        <w:t>语句计算税后工资额。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java.io.IOException;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java.math.BigDecimal;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Demo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throws IOException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float salary;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tax;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salary = sc.nextFloat();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switch(((int)salary) / 1000)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case 0: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tax = 1.0;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case 1: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tax = 0.9;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case 2: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tax = 0.85;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case 3: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tax = 0.8;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default: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tax = 0.75;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System.out.printf("%.2f", salary * tax);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b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4 </w:t>
      </w:r>
      <w:r>
        <w:rPr>
          <w:rFonts w:hint="eastAsia" w:ascii="Times New Roman" w:hAnsi="Times New Roman" w:eastAsia="黑体"/>
          <w:b/>
          <w:sz w:val="24"/>
          <w:szCs w:val="18"/>
        </w:rPr>
        <w:t>找最大最小整数</w:t>
      </w:r>
    </w:p>
    <w:p>
      <w:pPr>
        <w:rPr>
          <w:rFonts w:ascii="Times New Roman" w:hAnsi="Times New Roman" w:eastAsia="黑体"/>
          <w:vanish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【问题描述】编写一个程序，用户输入若干整数，试找出其中的最大数和最小数。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hint="eastAsia" w:ascii="Times New Roman" w:hAnsi="Times New Roman" w:eastAsia="黑体"/>
          <w:sz w:val="24"/>
          <w:szCs w:val="18"/>
        </w:rPr>
        <w:t>【输入形式】用户在第一行待输入数据个数，在第二行输入数据。</w:t>
      </w:r>
      <w:r>
        <w:rPr>
          <w:rFonts w:ascii="Times New Roman" w:hAnsi="Times New Roman" w:eastAsia="黑体"/>
          <w:sz w:val="24"/>
          <w:szCs w:val="18"/>
        </w:rPr>
        <w:br w:type="textWrapping"/>
      </w:r>
      <w:r>
        <w:rPr>
          <w:rFonts w:hint="eastAsia" w:ascii="Times New Roman" w:hAnsi="Times New Roman" w:eastAsia="黑体"/>
          <w:sz w:val="24"/>
          <w:szCs w:val="18"/>
        </w:rPr>
        <w:t>【输出形式】程序在下一行输出数据的最大值和最小值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p16121;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P16121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min=0,max=0,temp;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min=temp;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max=temp;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if(temp&lt;min){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min=temp;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if(temp&gt;max){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max=temp;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System.out.println(max+""+min);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5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各位数字和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【问题描述】编写函数</w:t>
      </w:r>
      <w:r>
        <w:rPr>
          <w:rFonts w:ascii="Times New Roman" w:hAnsi="Times New Roman" w:eastAsia="黑体"/>
          <w:kern w:val="0"/>
          <w:sz w:val="24"/>
          <w:szCs w:val="15"/>
        </w:rPr>
        <w:t>int sum(int x)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，求整数</w:t>
      </w:r>
      <w:r>
        <w:rPr>
          <w:rFonts w:ascii="Times New Roman" w:hAnsi="Times New Roman" w:eastAsia="黑体"/>
          <w:kern w:val="0"/>
          <w:sz w:val="24"/>
          <w:szCs w:val="15"/>
        </w:rPr>
        <w:t>x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的各位数字之和。在</w:t>
      </w:r>
      <w:r>
        <w:rPr>
          <w:rFonts w:ascii="Times New Roman" w:hAnsi="Times New Roman" w:eastAsia="黑体"/>
          <w:kern w:val="0"/>
          <w:sz w:val="24"/>
          <w:szCs w:val="15"/>
        </w:rPr>
        <w:t>main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函数中测试该函数：从键盘输入一非负整数，然后调用</w:t>
      </w:r>
      <w:r>
        <w:rPr>
          <w:rFonts w:ascii="Times New Roman" w:hAnsi="Times New Roman" w:eastAsia="黑体"/>
          <w:kern w:val="0"/>
          <w:sz w:val="24"/>
          <w:szCs w:val="15"/>
        </w:rPr>
        <w:t>sum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函数计算各位数字之和并输出结果。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【输入形式】输入一个正整数。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【输出形式】输出该整数各位数字之和。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java.io.FileNotFoundException;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java.io.IOException;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java.math.BigDecimal;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Demo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sums(int num)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sum;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 =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while (num != 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 += num % 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 /= 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sum;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throws FileNotFoundException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number;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number = 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System.out.printf("%d", sums(number));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bCs/>
          <w:kern w:val="0"/>
          <w:sz w:val="24"/>
          <w:szCs w:val="15"/>
        </w:rPr>
        <w:t xml:space="preserve">6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求三角形面积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【问题描述】若已知三角形三个边的长度分别为</w:t>
      </w:r>
      <w:r>
        <w:rPr>
          <w:rFonts w:ascii="Times New Roman" w:hAnsi="Times New Roman" w:eastAsia="黑体"/>
          <w:kern w:val="0"/>
          <w:sz w:val="24"/>
          <w:szCs w:val="15"/>
        </w:rPr>
        <w:t>a,b,c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（并假设三个边长度的单位一致，在本编程题中忽略其单位），则可以利用公式</w:t>
      </w:r>
      <w:r>
        <w:rPr>
          <w:rFonts w:ascii="Times New Roman" w:hAnsi="Times New Roman" w:eastAsia="黑体"/>
          <w:kern w:val="0"/>
          <w:sz w:val="24"/>
          <w:szCs w:val="15"/>
        </w:rPr>
        <w:t>S=s(s-a)(s-b)(s-c)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求得三角形的面积，其中：</w:t>
      </w:r>
      <w:r>
        <w:rPr>
          <w:rFonts w:ascii="Times New Roman" w:hAnsi="Times New Roman" w:eastAsia="黑体"/>
          <w:kern w:val="0"/>
          <w:sz w:val="24"/>
          <w:szCs w:val="15"/>
        </w:rPr>
        <w:t>s=(a+b+c)/2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。编程实现从控制台读入以整数表示的三个边的长度（假设输入的长度肯定可以形成三角形），然后利用上述公式计算面积并输出，结果小数点后保留</w:t>
      </w:r>
      <w:r>
        <w:rPr>
          <w:rFonts w:ascii="Times New Roman" w:hAnsi="Times New Roman" w:eastAsia="黑体"/>
          <w:kern w:val="0"/>
          <w:sz w:val="24"/>
          <w:szCs w:val="15"/>
        </w:rPr>
        <w:t>3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位有效数字。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【输入形式】从控制台输入三个整数表示三角形三个边的长度，以空格分隔三个整数。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【输出形式】向控制台输出求得的三角形的面积，小数点后保留三位有效数字。</w:t>
      </w:r>
      <w:r>
        <w:rPr>
          <w:rFonts w:ascii="Times New Roman" w:hAnsi="Times New Roman" w:eastAsia="黑体"/>
          <w:sz w:val="24"/>
          <w:szCs w:val="18"/>
        </w:rPr>
        <w:t>package p15948;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P15948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a=sc.nextDouble(),b=sc.nextDouble(),c=sc.nextDouble();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S=0,s=(a+b+c)/2;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S=s*(s-a)*(s-b)*(s-c);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System.out.println(String.format("%.3f",Math.sqrt(S)));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b/>
          <w:bCs/>
          <w:kern w:val="0"/>
          <w:sz w:val="24"/>
        </w:rPr>
        <w:t xml:space="preserve">7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求最大公因子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【问题描述】用递归方法编写求最大公因子程序。两个正整数</w:t>
      </w:r>
      <w:r>
        <w:rPr>
          <w:rFonts w:ascii="Times New Roman" w:hAnsi="Times New Roman" w:eastAsia="黑体"/>
          <w:kern w:val="0"/>
          <w:sz w:val="24"/>
          <w:szCs w:val="15"/>
        </w:rPr>
        <w:t>x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和</w:t>
      </w:r>
      <w:r>
        <w:rPr>
          <w:rFonts w:ascii="Times New Roman" w:hAnsi="Times New Roman" w:eastAsia="黑体"/>
          <w:kern w:val="0"/>
          <w:sz w:val="24"/>
          <w:szCs w:val="15"/>
        </w:rPr>
        <w:t>y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的最大公因子定义为：如果</w:t>
      </w:r>
      <w:r>
        <w:rPr>
          <w:rFonts w:ascii="Times New Roman" w:hAnsi="Times New Roman" w:eastAsia="黑体"/>
          <w:kern w:val="0"/>
          <w:sz w:val="24"/>
          <w:szCs w:val="15"/>
        </w:rPr>
        <w:t>y&lt;=x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且</w:t>
      </w:r>
      <w:r>
        <w:rPr>
          <w:rFonts w:ascii="Times New Roman" w:hAnsi="Times New Roman" w:eastAsia="黑体"/>
          <w:kern w:val="0"/>
          <w:sz w:val="24"/>
          <w:szCs w:val="15"/>
        </w:rPr>
        <w:t>x mod y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＝</w:t>
      </w:r>
      <w:r>
        <w:rPr>
          <w:rFonts w:ascii="Times New Roman" w:hAnsi="Times New Roman" w:eastAsia="黑体"/>
          <w:kern w:val="0"/>
          <w:sz w:val="24"/>
          <w:szCs w:val="15"/>
        </w:rPr>
        <w:t>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时，</w:t>
      </w:r>
      <w:r>
        <w:rPr>
          <w:rFonts w:ascii="Times New Roman" w:hAnsi="Times New Roman" w:eastAsia="黑体"/>
          <w:kern w:val="0"/>
          <w:sz w:val="24"/>
          <w:szCs w:val="15"/>
        </w:rPr>
        <w:t>gcd(x,y)=y;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如果</w:t>
      </w:r>
      <w:r>
        <w:rPr>
          <w:rFonts w:ascii="Times New Roman" w:hAnsi="Times New Roman" w:eastAsia="黑体"/>
          <w:kern w:val="0"/>
          <w:sz w:val="24"/>
          <w:szCs w:val="15"/>
        </w:rPr>
        <w:t>y&gt;x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时，</w:t>
      </w:r>
      <w:r>
        <w:rPr>
          <w:rFonts w:ascii="Times New Roman" w:hAnsi="Times New Roman" w:eastAsia="黑体"/>
          <w:kern w:val="0"/>
          <w:sz w:val="24"/>
          <w:szCs w:val="15"/>
        </w:rPr>
        <w:t>gcd(x,y)=gcd(y,x);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其他情况，</w:t>
      </w:r>
      <w:r>
        <w:rPr>
          <w:rFonts w:ascii="Times New Roman" w:hAnsi="Times New Roman" w:eastAsia="黑体"/>
          <w:kern w:val="0"/>
          <w:sz w:val="24"/>
          <w:szCs w:val="15"/>
        </w:rPr>
        <w:t>gcd(x,y)=gcd(y,x mod y)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【输入形式】用户在第一行输入两个数字，数字之间用空格分割。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【输出形式】程序在下一行输出前面输入的两个数字的最大公因子。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p23943;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P23943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a=sc.nextInt(),b=sc.nextInt();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System.out.println(gcd(a,b));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gcd(int a,int b){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x,y;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x=a&gt;b?a:b;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y=a&lt;b?a:b;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if(x==y||x%y==0){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y;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mark=0;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i=1;i&lt;y;i++){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if(x%i==0&amp;&amp;y%i==0){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mark=i;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mark;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8 </w:t>
      </w:r>
      <w:r>
        <w:rPr>
          <w:rFonts w:hint="eastAsia" w:ascii="Times New Roman" w:hAnsi="Times New Roman" w:eastAsia="黑体"/>
          <w:b/>
          <w:sz w:val="24"/>
          <w:szCs w:val="18"/>
        </w:rPr>
        <w:t>人民币兑换</w:t>
      </w:r>
    </w:p>
    <w:p>
      <w:pPr>
        <w:rPr>
          <w:rFonts w:ascii="Times New Roman" w:hAnsi="Times New Roman" w:eastAsia="黑体"/>
          <w:vanish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输入一个人民币的整数值（</w:t>
      </w:r>
      <w:r>
        <w:rPr>
          <w:rFonts w:ascii="Times New Roman" w:hAnsi="Times New Roman" w:eastAsia="黑体"/>
          <w:sz w:val="24"/>
          <w:szCs w:val="18"/>
        </w:rPr>
        <w:t>100</w:t>
      </w:r>
      <w:r>
        <w:rPr>
          <w:rFonts w:hint="eastAsia" w:ascii="Times New Roman" w:hAnsi="Times New Roman" w:eastAsia="黑体"/>
          <w:sz w:val="24"/>
          <w:szCs w:val="18"/>
        </w:rPr>
        <w:t>以内以元为单位），编程找到用</w:t>
      </w:r>
      <w:r>
        <w:rPr>
          <w:rFonts w:ascii="Times New Roman" w:hAnsi="Times New Roman" w:eastAsia="黑体"/>
          <w:sz w:val="24"/>
          <w:szCs w:val="18"/>
        </w:rPr>
        <w:t>10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5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2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1</w:t>
      </w:r>
      <w:r>
        <w:rPr>
          <w:rFonts w:hint="eastAsia" w:ascii="Times New Roman" w:hAnsi="Times New Roman" w:eastAsia="黑体"/>
          <w:sz w:val="24"/>
          <w:szCs w:val="18"/>
        </w:rPr>
        <w:t>元表示的总数量的最小组合方式。从控制台输入一个整数值，表示以元为单位的人民币币值。【输出形式】向控制台输出四个整数（以空格分隔），分别表示兑换成的</w:t>
      </w:r>
      <w:r>
        <w:rPr>
          <w:rFonts w:ascii="Times New Roman" w:hAnsi="Times New Roman" w:eastAsia="黑体"/>
          <w:sz w:val="24"/>
          <w:szCs w:val="18"/>
        </w:rPr>
        <w:t>10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5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2</w:t>
      </w:r>
      <w:r>
        <w:rPr>
          <w:rFonts w:hint="eastAsia" w:ascii="Times New Roman" w:hAnsi="Times New Roman" w:eastAsia="黑体"/>
          <w:sz w:val="24"/>
          <w:szCs w:val="18"/>
        </w:rPr>
        <w:t>元、</w:t>
      </w:r>
      <w:r>
        <w:rPr>
          <w:rFonts w:ascii="Times New Roman" w:hAnsi="Times New Roman" w:eastAsia="黑体"/>
          <w:sz w:val="24"/>
          <w:szCs w:val="18"/>
        </w:rPr>
        <w:t>1</w:t>
      </w:r>
      <w:r>
        <w:rPr>
          <w:rFonts w:hint="eastAsia" w:ascii="Times New Roman" w:hAnsi="Times New Roman" w:eastAsia="黑体"/>
          <w:sz w:val="24"/>
          <w:szCs w:val="18"/>
        </w:rPr>
        <w:t>元人民币的数量，若没有某个币值，则对应输出</w:t>
      </w:r>
      <w:r>
        <w:rPr>
          <w:rFonts w:ascii="Times New Roman" w:hAnsi="Times New Roman" w:eastAsia="黑体"/>
          <w:sz w:val="24"/>
          <w:szCs w:val="18"/>
        </w:rPr>
        <w:t>0</w:t>
      </w:r>
      <w:r>
        <w:rPr>
          <w:rFonts w:hint="eastAsia" w:ascii="Times New Roman" w:hAnsi="Times New Roman" w:eastAsia="黑体"/>
          <w:sz w:val="24"/>
          <w:szCs w:val="18"/>
        </w:rPr>
        <w:t>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p23892;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P23892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a=0,b=0,c=0,e=0;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a=n/10;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n=n-a*10;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b=n/5;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n=n-b*5;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c=n/2;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n=n-c*2;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e=n/1;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System.out.println(a+""+b+""+c+""+e);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9 </w:t>
      </w:r>
      <w:r>
        <w:rPr>
          <w:rFonts w:hint="eastAsia" w:ascii="Times New Roman" w:hAnsi="Times New Roman" w:eastAsia="黑体"/>
          <w:b/>
          <w:sz w:val="24"/>
          <w:szCs w:val="18"/>
        </w:rPr>
        <w:t>摄氏华氏温度转换</w:t>
      </w:r>
    </w:p>
    <w:p>
      <w:pPr>
        <w:rPr>
          <w:rFonts w:ascii="Times New Roman" w:hAnsi="Times New Roman" w:eastAsia="黑体"/>
          <w:vanish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【问题描述】假如用</w:t>
      </w:r>
      <w:r>
        <w:rPr>
          <w:rFonts w:ascii="Times New Roman" w:hAnsi="Times New Roman" w:eastAsia="黑体"/>
          <w:sz w:val="24"/>
          <w:szCs w:val="18"/>
        </w:rPr>
        <w:t>C</w:t>
      </w:r>
      <w:r>
        <w:rPr>
          <w:rFonts w:hint="eastAsia" w:ascii="Times New Roman" w:hAnsi="Times New Roman" w:eastAsia="黑体"/>
          <w:sz w:val="24"/>
          <w:szCs w:val="18"/>
        </w:rPr>
        <w:t>表示摄氏温度，</w:t>
      </w:r>
      <w:r>
        <w:rPr>
          <w:rFonts w:ascii="Times New Roman" w:hAnsi="Times New Roman" w:eastAsia="黑体"/>
          <w:sz w:val="24"/>
          <w:szCs w:val="18"/>
        </w:rPr>
        <w:t>F</w:t>
      </w:r>
      <w:r>
        <w:rPr>
          <w:rFonts w:hint="eastAsia" w:ascii="Times New Roman" w:hAnsi="Times New Roman" w:eastAsia="黑体"/>
          <w:sz w:val="24"/>
          <w:szCs w:val="18"/>
        </w:rPr>
        <w:t>表示华氏温度，则有：</w:t>
      </w:r>
      <w:r>
        <w:rPr>
          <w:rFonts w:ascii="Times New Roman" w:hAnsi="Times New Roman" w:eastAsia="黑体"/>
          <w:sz w:val="24"/>
          <w:szCs w:val="18"/>
        </w:rPr>
        <w:t>F=C*9/5+32</w:t>
      </w:r>
      <w:r>
        <w:rPr>
          <w:rFonts w:hint="eastAsia" w:ascii="Times New Roman" w:hAnsi="Times New Roman" w:eastAsia="黑体"/>
          <w:sz w:val="24"/>
          <w:szCs w:val="18"/>
        </w:rPr>
        <w:t>。输入一整数表示摄氏温度，根据该公式编程求对应的华氏温度，结果小数点后保留一位有效数字。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【输入形式】从控制台读入一个整数，表示摄氏温度。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【输出形式】向控制台输出转换后的华氏温度，结果小数点后保留一位有效数字。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p23891;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P23891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c=sc.nextInt();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float f=(float)c*9/5+(float)32;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System.out.println(String.format("%.1f", f));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b/>
          <w:bCs/>
          <w:kern w:val="0"/>
          <w:sz w:val="24"/>
          <w:szCs w:val="15"/>
        </w:rPr>
        <w:t xml:space="preserve">1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判断某日期为该年中的第几天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【问题描述】判断某日期为该年中的第几天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【输入形式】分别输入表示日期的年、月、日</w:t>
      </w:r>
      <w:r>
        <w:rPr>
          <w:rFonts w:ascii="Times New Roman" w:hAnsi="Times New Roman" w:eastAsia="黑体"/>
          <w:kern w:val="0"/>
          <w:sz w:val="24"/>
          <w:szCs w:val="15"/>
        </w:rPr>
        <w:t>3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个整数，以空格隔开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【输出形式】输出此日期在本年中为第几天的天数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Ex210 {</w:t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args){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Scanner scn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int year = scn.nextInt();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int month = scn.nextInt();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int day = scn.nextInt();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int days=0;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for(int m=1; m&lt;month; m++){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if(m==1||m==3||m==5||m==7||m==8||m==10||m==12){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days+=31;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}else if(m==4||m==6||m==9||m==11){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days+=30;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if(month&gt;2){  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if(year%4==0 &amp;&amp; year%100!=0 || year%400==0){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days+=29;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}else{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days+=28;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}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}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       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System.out.println(days+day);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b/>
          <w:bCs/>
          <w:kern w:val="0"/>
          <w:sz w:val="24"/>
          <w:szCs w:val="15"/>
        </w:rPr>
        <w:t xml:space="preserve">2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最大公约数和最小公倍数</w:t>
      </w:r>
    </w:p>
    <w:p>
      <w:pPr>
        <w:widowControl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【问题描述】输入两个正整数</w:t>
      </w:r>
      <w:r>
        <w:rPr>
          <w:rFonts w:ascii="Times New Roman" w:hAnsi="Times New Roman" w:eastAsia="黑体"/>
          <w:kern w:val="0"/>
          <w:sz w:val="24"/>
          <w:szCs w:val="15"/>
        </w:rPr>
        <w:t>a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和</w:t>
      </w:r>
      <w:r>
        <w:rPr>
          <w:rFonts w:ascii="Times New Roman" w:hAnsi="Times New Roman" w:eastAsia="黑体"/>
          <w:kern w:val="0"/>
          <w:sz w:val="24"/>
          <w:szCs w:val="15"/>
        </w:rPr>
        <w:t>b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（</w:t>
      </w:r>
      <w:r>
        <w:rPr>
          <w:rFonts w:ascii="Times New Roman" w:hAnsi="Times New Roman" w:eastAsia="黑体"/>
          <w:kern w:val="0"/>
          <w:sz w:val="24"/>
          <w:szCs w:val="15"/>
        </w:rPr>
        <w:t>0&amp;le;a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，</w:t>
      </w:r>
      <w:r>
        <w:rPr>
          <w:rFonts w:ascii="Times New Roman" w:hAnsi="Times New Roman" w:eastAsia="黑体"/>
          <w:kern w:val="0"/>
          <w:sz w:val="24"/>
          <w:szCs w:val="15"/>
        </w:rPr>
        <w:t>b&amp;le;1000000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），求出其最大公约数和最小公倍数并输出。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【输入文件】从标准输入读取一行，是两个整数</w:t>
      </w:r>
      <w:r>
        <w:rPr>
          <w:rFonts w:ascii="Times New Roman" w:hAnsi="Times New Roman" w:eastAsia="黑体"/>
          <w:kern w:val="0"/>
          <w:sz w:val="24"/>
          <w:szCs w:val="15"/>
        </w:rPr>
        <w:t>a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和</w:t>
      </w:r>
      <w:r>
        <w:rPr>
          <w:rFonts w:ascii="Times New Roman" w:hAnsi="Times New Roman" w:eastAsia="黑体"/>
          <w:kern w:val="0"/>
          <w:sz w:val="24"/>
          <w:szCs w:val="15"/>
        </w:rPr>
        <w:t>b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，以空格分隔。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【输出文件】向标准输出打印以空格分隔的两个整数，分别是</w:t>
      </w:r>
      <w:r>
        <w:rPr>
          <w:rFonts w:ascii="Times New Roman" w:hAnsi="Times New Roman" w:eastAsia="黑体"/>
          <w:kern w:val="0"/>
          <w:sz w:val="24"/>
          <w:szCs w:val="15"/>
        </w:rPr>
        <w:t>a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、</w:t>
      </w:r>
      <w:r>
        <w:rPr>
          <w:rFonts w:ascii="Times New Roman" w:hAnsi="Times New Roman" w:eastAsia="黑体"/>
          <w:kern w:val="0"/>
          <w:sz w:val="24"/>
          <w:szCs w:val="15"/>
        </w:rPr>
        <w:t>b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的最大公约数和最小公倍数。在输出末尾要有一个回车符。</w:t>
      </w:r>
    </w:p>
    <w:p>
      <w:pPr>
        <w:widowControl/>
        <w:jc w:val="left"/>
        <w:rPr>
          <w:rFonts w:ascii="Times New Roman" w:hAnsi="Times New Roman" w:eastAsia="黑体"/>
          <w:kern w:val="0"/>
          <w:sz w:val="24"/>
          <w:szCs w:val="15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java.io.FileNotFoundException;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java.io.IOException;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java.math.BigDecimal;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Demo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long a, 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long 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long m, 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a=sc.nextLong();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b=sc.nextLong();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 (a &gt; b)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 = a;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 = 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 = 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 = a; n = 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while (m!=0)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 = n % 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 = 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 = 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System.out.printf("%d %d\n", n, b / n * a);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sz w:val="24"/>
          <w:szCs w:val="18"/>
        </w:rPr>
        <w:t xml:space="preserve">3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素数判断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【问题描述】编写一个函数</w:t>
      </w:r>
      <w:r>
        <w:rPr>
          <w:rFonts w:ascii="Times New Roman" w:hAnsi="Times New Roman" w:eastAsia="黑体"/>
          <w:kern w:val="0"/>
          <w:sz w:val="24"/>
          <w:szCs w:val="15"/>
        </w:rPr>
        <w:t>isprime(n)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。判断整数</w:t>
      </w:r>
      <w:r>
        <w:rPr>
          <w:rFonts w:ascii="Times New Roman" w:hAnsi="Times New Roman" w:eastAsia="黑体"/>
          <w:kern w:val="0"/>
          <w:sz w:val="24"/>
          <w:szCs w:val="15"/>
        </w:rPr>
        <w:t>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是否为素数。编写程序使用此函数，当输入一个整数时，对它进行判断，当为素数时，输出</w:t>
      </w:r>
      <w:r>
        <w:rPr>
          <w:rFonts w:ascii="Times New Roman" w:hAnsi="Times New Roman" w:eastAsia="黑体"/>
          <w:kern w:val="0"/>
          <w:sz w:val="24"/>
          <w:szCs w:val="15"/>
        </w:rPr>
        <w:t>1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。否则，输出</w:t>
      </w:r>
      <w:r>
        <w:rPr>
          <w:rFonts w:ascii="Times New Roman" w:hAnsi="Times New Roman" w:eastAsia="黑体"/>
          <w:kern w:val="0"/>
          <w:sz w:val="24"/>
          <w:szCs w:val="15"/>
        </w:rPr>
        <w:t>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【输入形式】控制台输入一个整数。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【输出形式】控制台输出判断结果</w:t>
      </w:r>
      <w:r>
        <w:rPr>
          <w:rFonts w:ascii="Times New Roman" w:hAnsi="Times New Roman" w:eastAsia="黑体"/>
          <w:kern w:val="0"/>
          <w:sz w:val="24"/>
          <w:szCs w:val="15"/>
        </w:rPr>
        <w:t>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或者</w:t>
      </w:r>
      <w:r>
        <w:rPr>
          <w:rFonts w:ascii="Times New Roman" w:hAnsi="Times New Roman" w:eastAsia="黑体"/>
          <w:kern w:val="0"/>
          <w:sz w:val="24"/>
          <w:szCs w:val="15"/>
        </w:rPr>
        <w:t>1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p16208;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P16208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System.out.println(isprime(sc.nextInt()));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isprime(int n){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if(n==2){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i=2;i&lt;(int)(Math.sqrt(n))+1;i++){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sz w:val="24"/>
          <w:szCs w:val="18"/>
        </w:rPr>
        <w:t>4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根据输入的运算符组织运算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【问题描述】根据输入的运算符对操作数进行计算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输入</w:t>
      </w:r>
      <w:r>
        <w:rPr>
          <w:rFonts w:ascii="Times New Roman" w:hAnsi="Times New Roman" w:eastAsia="黑体"/>
          <w:kern w:val="0"/>
          <w:sz w:val="24"/>
          <w:szCs w:val="15"/>
        </w:rPr>
        <w:t>1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个操作符（</w:t>
      </w:r>
      <w:r>
        <w:rPr>
          <w:rFonts w:ascii="Times New Roman" w:hAnsi="Times New Roman" w:eastAsia="黑体"/>
          <w:kern w:val="0"/>
          <w:sz w:val="24"/>
          <w:szCs w:val="15"/>
        </w:rPr>
        <w:t>+  -  *  / 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四个中的一个）和</w:t>
      </w:r>
      <w:r>
        <w:rPr>
          <w:rFonts w:ascii="Times New Roman" w:hAnsi="Times New Roman" w:eastAsia="黑体"/>
          <w:kern w:val="0"/>
          <w:sz w:val="24"/>
          <w:szCs w:val="15"/>
        </w:rPr>
        <w:t>2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个操作数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当操作符输入正确的时候，输出这</w:t>
      </w:r>
      <w:r>
        <w:rPr>
          <w:rFonts w:ascii="Times New Roman" w:hAnsi="Times New Roman" w:eastAsia="黑体"/>
          <w:kern w:val="0"/>
          <w:sz w:val="24"/>
          <w:szCs w:val="15"/>
        </w:rPr>
        <w:t>2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个操作数进行此操作符对应的运算后的结果；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若操作符输入错误，则输出字符串</w:t>
      </w:r>
      <w:r>
        <w:rPr>
          <w:rFonts w:ascii="Times New Roman" w:hAnsi="Times New Roman" w:eastAsia="黑体"/>
          <w:kern w:val="0"/>
          <w:sz w:val="24"/>
          <w:szCs w:val="15"/>
        </w:rPr>
        <w:t>error</w:t>
      </w:r>
    </w:p>
    <w:p>
      <w:pPr>
        <w:widowControl/>
        <w:jc w:val="left"/>
        <w:rPr>
          <w:rFonts w:ascii="Times New Roman" w:hAnsi="Times New Roman" w:eastAsia="黑体"/>
          <w:kern w:val="0"/>
          <w:sz w:val="24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Ex27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scn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char operator=scn.next().charAt(0);   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x=scn.nextDouble();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y=scn.nextDouble();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if(operator=='+'){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System.out.println(""+x+operator+y+"="+(x+y));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if(operator=='-'){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System.out.println(""+x+operator+y+"="+(x-y));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if(operator=='*'){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System.out.println(""+x+operator+y+"="+(x*y));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if(operator=='/'){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System.out.println(""+x+operator+y+"="+(x/y));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System.out.println("error");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b/>
          <w:bCs/>
          <w:kern w:val="0"/>
          <w:sz w:val="24"/>
        </w:rPr>
        <w:t xml:space="preserve">5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数据加密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某公司传递数据时采用加密方式，数据为四位整数，加密规则如下：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每位数字都加上</w:t>
      </w:r>
      <w:r>
        <w:rPr>
          <w:rFonts w:ascii="Times New Roman" w:hAnsi="Times New Roman" w:eastAsia="黑体"/>
          <w:kern w:val="0"/>
          <w:sz w:val="24"/>
          <w:szCs w:val="15"/>
        </w:rPr>
        <w:t>5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，用和除以</w:t>
      </w:r>
      <w:r>
        <w:rPr>
          <w:rFonts w:ascii="Times New Roman" w:hAnsi="Times New Roman" w:eastAsia="黑体"/>
          <w:kern w:val="0"/>
          <w:sz w:val="24"/>
          <w:szCs w:val="15"/>
        </w:rPr>
        <w:t>10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的余数代替该数字，再将第一位和第四位交换，第二位和第三位交换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四位整数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</w:t>
      </w:r>
      <w:r>
        <w:rPr>
          <w:rFonts w:ascii="Times New Roman" w:hAnsi="Times New Roman" w:eastAsia="黑体"/>
          <w:kern w:val="0"/>
          <w:sz w:val="24"/>
          <w:szCs w:val="15"/>
        </w:rPr>
        <w:t> 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经过加密处理后的四位整数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Excercise10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scn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number = scn.nextInt();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a= (number%10+5)%10;</w:t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number/=10; 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b=(number%10+5)%10;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number/=10;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c=(number%10+5)%10;</w:t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number/=10;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d=(number%10+5)%10;</w:t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t=a;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a=d;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d=t;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t=b;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b=c;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c=t;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System.out.println(""+d+c+b+a);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tbl>
      <w:tblPr>
        <w:tblStyle w:val="5"/>
        <w:tblW w:w="8140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  <w:jc w:val="center"/>
        </w:trPr>
        <w:tc>
          <w:tcPr>
            <w:tcW w:w="8140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eastAsia="黑体"/>
                <w:kern w:val="0"/>
                <w:sz w:val="24"/>
                <w:szCs w:val="15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tbl>
      <w:tblPr>
        <w:tblStyle w:val="5"/>
        <w:tblW w:w="7974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9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eastAsia="黑体"/>
                <w:b/>
                <w:bCs/>
                <w:kern w:val="0"/>
                <w:sz w:val="24"/>
                <w:szCs w:val="15"/>
              </w:rPr>
            </w:pPr>
            <w:r>
              <w:rPr>
                <w:rFonts w:ascii="Times New Roman" w:hAnsi="Times New Roman" w:eastAsia="黑体"/>
                <w:b/>
                <w:bCs/>
                <w:kern w:val="0"/>
                <w:sz w:val="24"/>
                <w:szCs w:val="15"/>
              </w:rPr>
              <w:t xml:space="preserve">6 </w:t>
            </w:r>
            <w:r>
              <w:rPr>
                <w:rFonts w:hint="eastAsia" w:ascii="Times New Roman" w:hAnsi="Times New Roman" w:eastAsia="黑体"/>
                <w:b/>
                <w:bCs/>
                <w:kern w:val="0"/>
                <w:sz w:val="24"/>
                <w:szCs w:val="15"/>
              </w:rPr>
              <w:t>相亲数</w:t>
            </w:r>
            <w:r>
              <w:rPr>
                <w:rFonts w:ascii="Times New Roman" w:hAnsi="Times New Roman" w:eastAsia="黑体"/>
                <w:b/>
                <w:bCs/>
                <w:kern w:val="0"/>
                <w:sz w:val="24"/>
                <w:szCs w:val="15"/>
              </w:rPr>
              <w:t>b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eastAsia="黑体"/>
                <w:kern w:val="0"/>
                <w:sz w:val="24"/>
                <w:szCs w:val="15"/>
              </w:rPr>
            </w:pP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【问题描述】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2500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年前数学大师毕达哥拉斯就发现，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220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和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284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两数之间存在着奇妙的联系：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br w:type="textWrapping"/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220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的因数之和（除了自身之外的因数）为：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110+55+44+22+20+11+10+5+4+2+1=284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，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284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的因数之和为：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142+71+4+2+1=220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。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br w:type="textWrapping"/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毕达哥拉斯把这样的数对称为相亲数。输入两个正整数（大于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1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并且在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int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的表示范围之内），分别计算它们所有因数之和（除了自身之外的因数），并判断它们是否是一对相亲数。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eastAsia="黑体"/>
                <w:kern w:val="0"/>
                <w:sz w:val="24"/>
                <w:szCs w:val="15"/>
              </w:rPr>
            </w:pP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【输入形式】从标准输入输入两个正整数，以一个空格分隔这两个正整数。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eastAsia="黑体"/>
                <w:kern w:val="0"/>
                <w:sz w:val="24"/>
                <w:szCs w:val="15"/>
              </w:rPr>
            </w:pP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【输出形式】以输入的先后顺序分行输出：输入的正整数，后跟英文逗号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&amp;ldquo;,&amp;rdquo;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，再从除自身之外的最大的因数开始输出其因数相加的公式（最小的因数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1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之后没有加号），最后输出英文等号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&amp;ldquo;=&amp;rdquo;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和因数之和。注意：所有输出元素间无空格。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br w:type="textWrapping"/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若它们是一对相亲数，则在新的一行上输出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1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；若不是则在新的一行上输出</w:t>
            </w:r>
            <w:r>
              <w:rPr>
                <w:rFonts w:ascii="Times New Roman" w:hAnsi="Times New Roman" w:eastAsia="黑体"/>
                <w:kern w:val="0"/>
                <w:sz w:val="24"/>
                <w:szCs w:val="15"/>
              </w:rPr>
              <w:t>0</w:t>
            </w:r>
            <w:r>
              <w:rPr>
                <w:rFonts w:hint="eastAsia" w:ascii="Times New Roman" w:hAnsi="Times New Roman" w:eastAsia="黑体"/>
                <w:kern w:val="0"/>
                <w:sz w:val="24"/>
                <w:szCs w:val="15"/>
              </w:rPr>
              <w:t>。</w:t>
            </w:r>
          </w:p>
        </w:tc>
      </w:tr>
    </w:tbl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java.text.NumberFormat;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java.util.ArrayList;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java.util.HashSet;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java.util.List;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java.util.Set;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java.math.*;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Demo {</w:t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a,b;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List&lt;Integer&gt; l1 = new ArrayList&lt;Integer&gt;();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i=1;i&lt;a;i++)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if(a%i==0)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l1.add(i);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List&lt;Integer&gt; l2 = new ArrayList&lt;Integer&gt;();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i=1;i&lt;b;i++)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if(b%i==0)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l2.add(i);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sum1 = 0, sum2 =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System.out.print(a+",");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i=0;i&lt;l1.size();i++)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 != 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System.out.print("+");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System.out.print(l1.get(l1.size()-1-i));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sum1 += l1.get(l1.size()-1-i);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System.out.println("="+sum1);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System.out.print(b+",");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i=0;i&lt;l2.size();i++)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 != 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System.out.print("+");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System.out.print(l2.get(l2.size()-1-i));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sum2 += l2.get(l2.size()-1-i);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System.out.println("="+sum2);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if(sum1 == b &amp;&amp; sum2 == a)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System.out.println("1");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 else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System.out.println("0");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p15905;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P15905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i=0,m1=0,m2=0,sum1=0,sum2=0;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m1=sc.nextInt();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m2=sc.nextInt();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sum1=0;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System.out.print(m1+",");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for(i=m1-1;i&gt;0;i--){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if(m1%i==0){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if(sum1==0){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System.out.print("+"+i);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sum1+=i;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System.out.println("="+sum1);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sum2=0;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System.out.print(m2+",");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for(i=m2-1;i&gt;0;i--){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if(m2%i==0){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if(sum2==0){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System.out.print("+"+i);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sum2+=i;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System.out.println("="+sum2);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if((sum1==m2)&amp;&amp;(sum2==m1)){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System.out.println(0);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7 </w:t>
      </w:r>
      <w:r>
        <w:rPr>
          <w:rFonts w:hint="eastAsia" w:ascii="Times New Roman" w:hAnsi="Times New Roman" w:eastAsia="黑体"/>
          <w:b/>
          <w:sz w:val="24"/>
          <w:szCs w:val="18"/>
        </w:rPr>
        <w:t>北京地铁计价程序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【问题描述】北京地铁按公里计价的规则为：6km（含）内为3元；6~12km（含）为4元；12~22km（含）为5元；22~32km（含）为6元；32km以上每加1元可乘坐20km.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【输入形式】输入要乘坐地铁的距离（整数），以</w:t>
      </w:r>
      <w:r>
        <w:rPr>
          <w:rFonts w:ascii="Times New Roman" w:hAnsi="Times New Roman" w:eastAsia="黑体"/>
          <w:sz w:val="24"/>
          <w:szCs w:val="18"/>
        </w:rPr>
        <w:t>km</w:t>
      </w:r>
      <w:r>
        <w:rPr>
          <w:rFonts w:hint="eastAsia" w:ascii="Times New Roman" w:hAnsi="Times New Roman" w:eastAsia="黑体"/>
          <w:sz w:val="24"/>
          <w:szCs w:val="18"/>
        </w:rPr>
        <w:t>为单位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【输出形式】输出乘坐这段距离地铁所需要的费用，以元为单位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Excercise8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//System.out.print("input distance:");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scn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distance = scn.nextInt();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price;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if(distance&lt;=6&amp;&amp; distance&gt;0){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price=3;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if(distance&lt;=12){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price=4;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if(distance&lt;=22){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price=5;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if(distance&lt;=32){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price=6;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if((distance-32)%20!=0){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 = 6+ (distance-32)/20+1;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price = 6+ (distance-32)/20;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System.out.printf("price=%d\n",price);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8完全数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【问题描述】一个整数，如果其所有小于它本身的因子（包括1）之和正好等于该数，则称其为&amp;ldquo;完全数&amp;rdquo;。编写程序计算某一范围内的所有&amp;ldquo;完全数&amp;rdquo;。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【输入形式】从控制台输入数据范围的下限m和上限n，m和n都为整数，且1&lt;=m&lt;=n&lt;=10000，m和n之间用一个空格分割。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【输出形式】向控制台输出m和n之间的所有&amp;ldquo;完全数&amp;rdquo;（包括m和n本身），所有输出的数据以从小到大的顺序显示在一行上，各数之间以一个空格分割。若该范围内没有完全数，则输出字符串No Answer。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p16108;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P16108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start=sc.nextInt();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end=sc.nextInt();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has=0;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i=start;i&lt;=end;i++){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if(judge(i)==1){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has++;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System.out.print(i+" 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if(has==0){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System.out.println("No Answer");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judge(int n){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result=1;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n_sqrt=(int)(Math.sqrt(n))+1;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i=2;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while(i&lt;n_sqrt){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if(i==(int)(n/i)){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result+=i;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result+=i+(int)(n/i);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if(n==result){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sz w:val="24"/>
          <w:szCs w:val="18"/>
        </w:rPr>
        <w:t>9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对数据分页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【问题描述】设有若干行数据（</w:t>
      </w:r>
      <w:r>
        <w:rPr>
          <w:rFonts w:ascii="Times New Roman" w:hAnsi="Times New Roman" w:eastAsia="黑体"/>
          <w:kern w:val="0"/>
          <w:sz w:val="24"/>
          <w:szCs w:val="15"/>
        </w:rPr>
        <w:t>rows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）需要显示，且已规定每页显示数目（</w:t>
      </w:r>
      <w:r>
        <w:rPr>
          <w:rFonts w:ascii="Times New Roman" w:hAnsi="Times New Roman" w:eastAsia="黑体"/>
          <w:kern w:val="0"/>
          <w:sz w:val="24"/>
          <w:szCs w:val="15"/>
        </w:rPr>
        <w:t>pageSize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），计算这些数据需要分为多少页显示。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【输入形式】分别输入要查询的数据（</w:t>
      </w:r>
      <w:r>
        <w:rPr>
          <w:rFonts w:ascii="Times New Roman" w:hAnsi="Times New Roman" w:eastAsia="黑体"/>
          <w:kern w:val="0"/>
          <w:sz w:val="24"/>
          <w:szCs w:val="15"/>
        </w:rPr>
        <w:t>rows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）和每页显示数目（</w:t>
      </w:r>
      <w:r>
        <w:rPr>
          <w:rFonts w:ascii="Times New Roman" w:hAnsi="Times New Roman" w:eastAsia="黑体"/>
          <w:kern w:val="0"/>
          <w:sz w:val="24"/>
          <w:szCs w:val="15"/>
        </w:rPr>
        <w:t>pageSize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），以回车符隔开</w:t>
      </w:r>
      <w:r>
        <w:rPr>
          <w:rFonts w:hint="eastAsia" w:ascii="Times New Roman" w:hAnsi="Times New Roman" w:eastAsia="黑体"/>
          <w:kern w:val="0"/>
          <w:sz w:val="24"/>
          <w:szCs w:val="15"/>
          <w:lang w:eastAsia="zh-CN"/>
        </w:rPr>
        <w:t>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【输出形式】输出显示这些数据所需要的页数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Excercise7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Scanner console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 int rows = console.nextInt();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int size = console.nextInt();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int pages = pages(rows, size);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System.out.println(""+pages);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public static int pages(int rows, int size){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</w:t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int p = rows%size==0 ? rows/size: rows/size+1;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   return 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 xml:space="preserve"> 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黑体"/>
          <w:b/>
          <w:bCs/>
          <w:kern w:val="0"/>
          <w:sz w:val="24"/>
          <w:szCs w:val="15"/>
        </w:rPr>
      </w:pPr>
      <w:r>
        <w:rPr>
          <w:rFonts w:ascii="Times New Roman" w:hAnsi="Times New Roman" w:eastAsia="黑体"/>
          <w:sz w:val="24"/>
          <w:szCs w:val="18"/>
        </w:rPr>
        <w:t>10</w:t>
      </w:r>
      <w:r>
        <w:rPr>
          <w:rFonts w:hint="eastAsia" w:ascii="Times New Roman" w:hAnsi="Times New Roman" w:eastAsia="黑体"/>
          <w:b/>
          <w:bCs/>
          <w:kern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黑体"/>
          <w:b/>
          <w:bCs/>
          <w:kern w:val="0"/>
          <w:sz w:val="24"/>
          <w:szCs w:val="15"/>
        </w:rPr>
        <w:t>求水仙花数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【问题描述】编写一个程序，输入一个正整数</w:t>
      </w:r>
      <w:r>
        <w:rPr>
          <w:rFonts w:ascii="Times New Roman" w:hAnsi="Times New Roman" w:eastAsia="黑体"/>
          <w:kern w:val="0"/>
          <w:sz w:val="24"/>
          <w:szCs w:val="15"/>
        </w:rPr>
        <w:t>N(N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大于等于</w:t>
      </w:r>
      <w:r>
        <w:rPr>
          <w:rFonts w:ascii="Times New Roman" w:hAnsi="Times New Roman" w:eastAsia="黑体"/>
          <w:kern w:val="0"/>
          <w:sz w:val="24"/>
          <w:szCs w:val="15"/>
        </w:rPr>
        <w:t>100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小于等于</w:t>
      </w:r>
      <w:r>
        <w:rPr>
          <w:rFonts w:ascii="Times New Roman" w:hAnsi="Times New Roman" w:eastAsia="黑体"/>
          <w:kern w:val="0"/>
          <w:sz w:val="24"/>
          <w:szCs w:val="15"/>
        </w:rPr>
        <w:t>999)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，求出</w:t>
      </w:r>
      <w:r>
        <w:rPr>
          <w:rFonts w:ascii="Times New Roman" w:hAnsi="Times New Roman" w:eastAsia="黑体"/>
          <w:kern w:val="0"/>
          <w:sz w:val="24"/>
          <w:szCs w:val="15"/>
        </w:rPr>
        <w:t>100~N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之间的所有水仙花数。所谓的水仙花数是：如果一个三位数的个位数、十位数、百位数的立方和等于该数自身，就称这个数为水仙花数。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【输入形式】输入一个正整数</w:t>
      </w:r>
      <w:r>
        <w:rPr>
          <w:rFonts w:ascii="Times New Roman" w:hAnsi="Times New Roman" w:eastAsia="黑体"/>
          <w:kern w:val="0"/>
          <w:sz w:val="24"/>
          <w:szCs w:val="15"/>
        </w:rPr>
        <w:t>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。</w:t>
      </w:r>
      <w:r>
        <w:rPr>
          <w:rFonts w:ascii="Times New Roman" w:hAnsi="Times New Roman" w:eastAsia="黑体"/>
          <w:kern w:val="0"/>
          <w:sz w:val="24"/>
          <w:szCs w:val="15"/>
        </w:rPr>
        <w:br w:type="textWrapping"/>
      </w: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【输出形式】输出从</w:t>
      </w:r>
      <w:r>
        <w:rPr>
          <w:rFonts w:ascii="Times New Roman" w:hAnsi="Times New Roman" w:eastAsia="黑体"/>
          <w:kern w:val="0"/>
          <w:sz w:val="24"/>
          <w:szCs w:val="15"/>
        </w:rPr>
        <w:t>100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到</w:t>
      </w:r>
      <w:r>
        <w:rPr>
          <w:rFonts w:ascii="Times New Roman" w:hAnsi="Times New Roman" w:eastAsia="黑体"/>
          <w:kern w:val="0"/>
          <w:sz w:val="24"/>
          <w:szCs w:val="15"/>
        </w:rPr>
        <w:t>N</w:t>
      </w:r>
      <w:r>
        <w:rPr>
          <w:rFonts w:hint="eastAsia" w:ascii="Times New Roman" w:hAnsi="Times New Roman" w:eastAsia="黑体"/>
          <w:kern w:val="0"/>
          <w:sz w:val="24"/>
          <w:szCs w:val="15"/>
        </w:rPr>
        <w:t>之间的所有水仙花数，每个数以回车结束。</w:t>
      </w:r>
    </w:p>
    <w:p>
      <w:pPr>
        <w:rPr>
          <w:rFonts w:ascii="Times New Roman" w:hAnsi="Times New Roman" w:eastAsia="黑体"/>
          <w:kern w:val="0"/>
          <w:sz w:val="24"/>
          <w:szCs w:val="15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Test;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java.io.BufferedWriter;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java.io.FileNotFoundException;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java.io.FileReader;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java.io.FileWriter;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java.io.IOException;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java.io.InputStream;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java.io.OutputStreamWriter;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java.math.BigDecimal;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Demo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throws FileNotFoundException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N,i;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a,b,c;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 = 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 = 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 &lt; 100 || N &gt; 999)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 i = 100 ; i &lt;= N; i++)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 = i / 100 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 = (i / 10)%10;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 =( i % 100) %10;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 a*a*a+b*b*b+c*c*c == i)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System.out.printf("%d\n",i);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1 </w:t>
      </w:r>
      <w:r>
        <w:rPr>
          <w:rFonts w:hint="eastAsia" w:ascii="Times New Roman" w:hAnsi="Times New Roman" w:eastAsia="黑体"/>
          <w:b/>
          <w:sz w:val="24"/>
          <w:szCs w:val="18"/>
        </w:rPr>
        <w:t>二维整型数组的</w:t>
      </w:r>
      <w:r>
        <w:rPr>
          <w:rFonts w:ascii="Times New Roman" w:hAnsi="Times New Roman" w:eastAsia="黑体"/>
          <w:b/>
          <w:sz w:val="24"/>
          <w:szCs w:val="18"/>
        </w:rPr>
        <w:t>“</w:t>
      </w:r>
      <w:r>
        <w:rPr>
          <w:rFonts w:hint="eastAsia" w:ascii="Times New Roman" w:hAnsi="Times New Roman" w:eastAsia="黑体"/>
          <w:b/>
          <w:sz w:val="24"/>
          <w:szCs w:val="18"/>
        </w:rPr>
        <w:t>最小点</w:t>
      </w:r>
      <w:r>
        <w:rPr>
          <w:rFonts w:ascii="Times New Roman" w:hAnsi="Times New Roman" w:eastAsia="黑体"/>
          <w:b/>
          <w:sz w:val="24"/>
          <w:szCs w:val="18"/>
        </w:rPr>
        <w:t>”</w:t>
      </w:r>
    </w:p>
    <w:p>
      <w:pPr>
        <w:rPr>
          <w:rFonts w:hint="eastAsia"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【问题描述】求二维整型数组的”最小点”。二维数组的”最小点”定义为：某个数是所在行的最小值，并且是所在列的最小值。注意：某行或某列上可能有多个”最小点”。</w:t>
      </w:r>
    </w:p>
    <w:p>
      <w:pPr>
        <w:rPr>
          <w:rFonts w:hint="eastAsia"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入形式】从控制台读入二维数组。第一行只有以空格分隔的两个正整数n和m（n,m&lt;=10），n代表二维数组的行数，m代表二维数组的列数。然后在后续n行上输入二维数组的元素，每行有m个以若干空格分隔的整数，代表二维数组在该行上的所有元素。</w:t>
      </w:r>
    </w:p>
    <w:p>
      <w:pPr>
        <w:rPr>
          <w:rFonts w:hint="eastAsia" w:ascii="Times New Roman" w:hAnsi="Times New Roman" w:eastAsia="黑体"/>
          <w:kern w:val="0"/>
          <w:sz w:val="24"/>
          <w:szCs w:val="15"/>
        </w:rPr>
      </w:pPr>
      <w:r>
        <w:rPr>
          <w:rFonts w:hint="eastAsia" w:ascii="Times New Roman" w:hAnsi="Times New Roman" w:eastAsia="黑体"/>
          <w:kern w:val="0"/>
          <w:sz w:val="24"/>
          <w:szCs w:val="15"/>
        </w:rPr>
        <w:t>【输出形式】向控制台输出二维数组的”最小点”，按行下标、列下标从小到大的顺序输出，每行一个，先输出”最小点”数值，再输出对应的行数、列数（行列都从1开始计数），以一个空格分隔。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p16166;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java.util.ArrayList;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P16166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@SuppressWarnings("resource")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a=sc.nextInt();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b=sc.nextInt();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[][]matrix=new int[a][b];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[]smallest=new int[a];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small=0;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i=0;i&lt;a;i++){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j=0;j&lt;b;j++){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matrix[i][j]=sc.nextInt();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small=matrix[i][0];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m=0;m&lt;b;m++){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if(matrix[i][m]&lt;small){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small=matrix[i][m];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smallest[i]=small;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hassmaller=0;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i=0;i&lt;a;i++){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ArrayList&lt;String&gt; mark=new ArrayList&lt;&gt;();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n=0;n&lt;b;n++){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if(smallest[i]==matrix[i][n]){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mark.add(String.valueOf(n));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x=0;x&lt;mark.size();x++){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hassmaller=0;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p=0;p&lt;a;p++){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if(matrix[p][Integer.parseInt(mark.get(x))]&lt;smallest[i]){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hassmaller=1;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if(hassmaller==0){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System.out.print(smallest[i]+"");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System.out.print(i+1+"");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System.out.println(Integer.parseInt(mark.get(x))+1);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 xml:space="preserve">2 </w:t>
      </w:r>
      <w:r>
        <w:rPr>
          <w:rFonts w:hint="eastAsia" w:ascii="Times New Roman" w:hAnsi="Times New Roman" w:eastAsia="黑体"/>
          <w:b/>
          <w:sz w:val="24"/>
          <w:szCs w:val="18"/>
        </w:rPr>
        <w:t>合并整数</w:t>
      </w:r>
    </w:p>
    <w:p>
      <w:pPr>
        <w:rPr>
          <w:rFonts w:hint="eastAsia"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【问题描述】输入两组正整数，每组整数不超过</w:t>
      </w:r>
      <w:r>
        <w:rPr>
          <w:rFonts w:ascii="Times New Roman" w:hAnsi="Times New Roman" w:eastAsia="黑体"/>
          <w:sz w:val="24"/>
          <w:szCs w:val="18"/>
        </w:rPr>
        <w:t>20</w:t>
      </w:r>
      <w:r>
        <w:rPr>
          <w:rFonts w:hint="eastAsia" w:ascii="Times New Roman" w:hAnsi="Times New Roman" w:eastAsia="黑体"/>
          <w:sz w:val="24"/>
          <w:szCs w:val="18"/>
        </w:rPr>
        <w:t>个，并且每组整数中不存在重复数据，也不存在是另一个数据整数倍的数据。编写一个程序按下面要求合并两组整数并输出：</w:t>
      </w:r>
      <w:r>
        <w:rPr>
          <w:rFonts w:ascii="Times New Roman" w:hAnsi="Times New Roman" w:eastAsia="黑体"/>
          <w:sz w:val="24"/>
          <w:szCs w:val="18"/>
        </w:rPr>
        <w:t xml:space="preserve">1. </w:t>
      </w:r>
      <w:r>
        <w:rPr>
          <w:rFonts w:hint="eastAsia" w:ascii="Times New Roman" w:hAnsi="Times New Roman" w:eastAsia="黑体"/>
          <w:sz w:val="24"/>
          <w:szCs w:val="18"/>
        </w:rPr>
        <w:t>合并时如果一个数据是另一个数据的整数倍，则剔除；若数据相同，则只保留一个；</w:t>
      </w:r>
      <w:r>
        <w:rPr>
          <w:rFonts w:ascii="Times New Roman" w:hAnsi="Times New Roman" w:eastAsia="黑体"/>
          <w:sz w:val="24"/>
          <w:szCs w:val="18"/>
        </w:rPr>
        <w:t xml:space="preserve">2. </w:t>
      </w:r>
      <w:r>
        <w:rPr>
          <w:rFonts w:hint="eastAsia" w:ascii="Times New Roman" w:hAnsi="Times New Roman" w:eastAsia="黑体"/>
          <w:sz w:val="24"/>
          <w:szCs w:val="18"/>
        </w:rPr>
        <w:t>从小到大顺序输出合并后数据。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hint="eastAsia" w:ascii="Times New Roman" w:hAnsi="Times New Roman" w:eastAsia="黑体"/>
          <w:sz w:val="24"/>
          <w:szCs w:val="18"/>
        </w:rPr>
        <w:t>【输入形式】先从控制台输入第一组整数的个数，然后在下一行输入第一组整数，各整数之间以一个空格分隔；然后按照同样的方式输入第二组整数。【输出形式】在标准输出上按从小到大顺序输出合并后的数据，各整数之间以一个空格分隔，最后一个整数后也可以有一个空格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p15947;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P15947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n1=sc.nextInt();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[]num1=new int[n1];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num1[i]=sc.nextInt();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n2=sc.nextInt();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[]num2=new int[n2];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i=0;i&lt;n2;i++){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num2[i]=sc.nextInt();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[]num=new int[n1+n2];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isdouble=0,k=0,appear=0;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isdouble=0;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j=0;j&lt;n2;j++){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if(num1[i]%num2[j]==0){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if(num1[i]==num2[j]){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isdouble=1;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if(isdouble==0){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appear=0;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t=0;t&lt;k;t++){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if(num1[i]==num[t]){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appear=1;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if(appear==0){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num[k]=num1[i];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i=0;i&lt;n2;i++){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isdouble=0;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j=0;j&lt;n1;j++){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if(num2[i]%num1[j]==0){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if(num2[i]==num1[j]){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isdouble=1;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if(isdouble==0){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appear=0;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t=0;t&lt;k;t++){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if(num2[i]==num[t]){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appear=1;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if(appear==0){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num[k]=num2[i];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tmp=0;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p=0;p&lt;k;p++){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q=0;q&lt;k-1;q++){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if(num[q]&gt;num[q+1]){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tmp=num[q];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num[q]=num[q+1];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num[q+1]=tmp;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i=0;i&lt;k;i++){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System.out.print(num[i]+"");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b/>
          <w:sz w:val="24"/>
          <w:szCs w:val="18"/>
        </w:rPr>
        <w:t xml:space="preserve">3 </w:t>
      </w:r>
      <w:r>
        <w:rPr>
          <w:rFonts w:hint="eastAsia" w:ascii="Times New Roman" w:hAnsi="Times New Roman" w:eastAsia="黑体"/>
          <w:b/>
          <w:sz w:val="24"/>
          <w:szCs w:val="18"/>
        </w:rPr>
        <w:t>对称矩阵乘法运算</w:t>
      </w:r>
      <w:r>
        <w:rPr>
          <w:rFonts w:ascii="Times New Roman" w:hAnsi="Times New Roman" w:eastAsia="黑体"/>
          <w:b/>
          <w:sz w:val="24"/>
          <w:szCs w:val="18"/>
        </w:rPr>
        <w:t>1</w:t>
      </w:r>
    </w:p>
    <w:p>
      <w:pPr>
        <w:pStyle w:val="2"/>
        <w:widowControl/>
        <w:spacing w:line="23" w:lineRule="atLeast"/>
        <w:rPr>
          <w:rFonts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【问题描述】对称矩阵有性质</w:t>
      </w:r>
      <w:r>
        <w:rPr>
          <w:rFonts w:ascii="Times New Roman" w:hAnsi="Times New Roman" w:eastAsia="黑体"/>
          <w:szCs w:val="18"/>
        </w:rPr>
        <w:t>a[i][j] = a[j][i]</w:t>
      </w:r>
      <w:r>
        <w:rPr>
          <w:rFonts w:hint="eastAsia" w:ascii="Times New Roman" w:hAnsi="Times New Roman" w:eastAsia="黑体"/>
          <w:szCs w:val="18"/>
        </w:rPr>
        <w:t>。为了节省空间，可以只存储对称矩阵的下三角元素。如下面左边的对称矩阵可以以</w:t>
      </w:r>
      <w:r>
        <w:rPr>
          <w:rFonts w:ascii="Times New Roman" w:hAnsi="Times New Roman" w:eastAsia="黑体"/>
          <w:szCs w:val="18"/>
        </w:rPr>
        <w:t>"</w:t>
      </w:r>
      <w:r>
        <w:rPr>
          <w:rFonts w:hint="eastAsia" w:ascii="Times New Roman" w:hAnsi="Times New Roman" w:eastAsia="黑体"/>
          <w:szCs w:val="18"/>
        </w:rPr>
        <w:t>行</w:t>
      </w:r>
      <w:r>
        <w:rPr>
          <w:rFonts w:ascii="Times New Roman" w:hAnsi="Times New Roman" w:eastAsia="黑体"/>
          <w:szCs w:val="18"/>
        </w:rPr>
        <w:t>"</w:t>
      </w:r>
      <w:r>
        <w:rPr>
          <w:rFonts w:hint="eastAsia" w:ascii="Times New Roman" w:hAnsi="Times New Roman" w:eastAsia="黑体"/>
          <w:szCs w:val="18"/>
        </w:rPr>
        <w:t>为序存储成右边的一维形式。</w:t>
      </w:r>
    </w:p>
    <w:p>
      <w:pPr>
        <w:pStyle w:val="2"/>
        <w:widowControl/>
        <w:spacing w:line="23" w:lineRule="atLeast"/>
        <w:rPr>
          <w:rFonts w:ascii="Times New Roman" w:hAnsi="Times New Roman" w:eastAsia="黑体"/>
        </w:rPr>
      </w:pPr>
      <w:r>
        <w:rPr>
          <w:rFonts w:ascii="Times New Roman" w:hAnsi="Times New Roman" w:eastAsia="黑体"/>
          <w:szCs w:val="18"/>
        </w:rPr>
        <w:t>1 2 3 4</w:t>
      </w:r>
      <w:r>
        <w:rPr>
          <w:rFonts w:ascii="Times New Roman" w:hAnsi="Times New Roman" w:eastAsia="黑体"/>
          <w:szCs w:val="18"/>
        </w:rPr>
        <w:br w:type="textWrapping"/>
      </w:r>
      <w:r>
        <w:rPr>
          <w:rFonts w:ascii="Times New Roman" w:hAnsi="Times New Roman" w:eastAsia="黑体"/>
          <w:szCs w:val="18"/>
        </w:rPr>
        <w:t>2 5 7 9                                                1 2 5 3 7 8 4 9 -1 0</w:t>
      </w:r>
      <w:r>
        <w:rPr>
          <w:rFonts w:ascii="Times New Roman" w:hAnsi="Times New Roman" w:eastAsia="黑体"/>
          <w:szCs w:val="18"/>
        </w:rPr>
        <w:br w:type="textWrapping"/>
      </w:r>
      <w:r>
        <w:rPr>
          <w:rFonts w:ascii="Times New Roman" w:hAnsi="Times New Roman" w:eastAsia="黑体"/>
          <w:szCs w:val="18"/>
        </w:rPr>
        <w:t>3 7 8 -1</w:t>
      </w:r>
      <w:r>
        <w:rPr>
          <w:rFonts w:ascii="Times New Roman" w:hAnsi="Times New Roman" w:eastAsia="黑体"/>
          <w:szCs w:val="18"/>
        </w:rPr>
        <w:br w:type="textWrapping"/>
      </w:r>
      <w:r>
        <w:rPr>
          <w:rFonts w:ascii="Times New Roman" w:hAnsi="Times New Roman" w:eastAsia="黑体"/>
          <w:szCs w:val="18"/>
        </w:rPr>
        <w:t>4 9 -1 0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编写程序，实现以一维形式输入的对称矩阵的乘法，对称矩阵最大为</w:t>
      </w:r>
      <w:r>
        <w:rPr>
          <w:rFonts w:ascii="Times New Roman" w:hAnsi="Times New Roman" w:eastAsia="黑体"/>
          <w:szCs w:val="18"/>
        </w:rPr>
        <w:t>9*9</w:t>
      </w:r>
      <w:r>
        <w:rPr>
          <w:rFonts w:hint="eastAsia" w:ascii="Times New Roman" w:hAnsi="Times New Roman" w:eastAsia="黑体"/>
          <w:szCs w:val="18"/>
        </w:rPr>
        <w:t>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【输入形式】先从控制台输入对称矩阵的阶数和一维形式的数据个数（以一个空格分隔），然后以一维形式分行输入两个对称矩阵的数据，数据之间以一个空格分隔。</w:t>
      </w:r>
    </w:p>
    <w:p>
      <w:pPr>
        <w:rPr>
          <w:rFonts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【输出形式】在标准输出上分行输出两对称矩阵的乘积，每行上的数据以一个空格分隔，每行最后一个数据后要有一个空格。</w:t>
      </w:r>
    </w:p>
    <w:p>
      <w:pPr>
        <w:rPr>
          <w:rFonts w:ascii="Times New Roman" w:hAnsi="Times New Roman" w:eastAsia="黑体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p15973;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P15973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[][]a=new int[9][9];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[][]b=new int[9][9];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[][]c=new int[9][9];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m=sc.nextInt(),n=sc.nextInt();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j=0;j&lt;=i;j++){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a[j][i]=a[i][j];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j=0;j&lt;=i;j++){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b[j][i]=b[i][j];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k=0;k&lt;m;k++){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c[i][k]=0;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j=0;j&lt;m;j++){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c[i][k]+=a[i][j]*b[j][k];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System.out.print(c[i][k]+"");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4 判断一个矩阵是另一个矩阵的子矩阵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从标准输入中输入一个N（N&lt;=9）阶矩阵和一个M（M&lt;=N）阶矩阵，判断矩阵M是否是N的子矩阵，若是则输出M在N中的起始位置，若不是则输出-1。若矩阵M能与N中某一区域完全相等，则称M是N的子矩阵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【输入形式】从标准输入读取矩阵。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第一行只有一个整数N，代表第一个矩阵的阶数。后续有N行输入，每行有N个以若干空格分隔的整数，代表该矩阵在该行上的所有元素。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输入完N阶矩阵后，再在下一行输入一个整数M，代表第二个矩阵的阶数。后续有M行输入，每行有M个以若干空格分隔的整数，代表该矩阵在该行上的所有元素。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【输出形式】输出M在N中的起始位置，即N中的第几行第几列，两个数字用逗号&amp;ldquo;,&amp;rdquo;分隔（从第1行第1列开始计数，即：矩阵第一个元素的位置为：1,1。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若N有多个子矩阵与M矩阵完全相同，则输出首先找到的起始位置，即行最小的位置，若行相同，则为列最小的位置。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若M不是N的子矩阵，则输出-1。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p16241;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P16241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@SuppressWarnings("resource")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[][]x=new int[N][N];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x[i][j]=sc.nextInt();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[][]y=new int[M][M];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j=0;j&lt;M;j++){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y[i][j]=sc.nextInt();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p=0;p&lt;N-M+1;p++){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q=0;q&lt;N-M+1;q++){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if(Issame(p,q,M,x,y)==1){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System.out.print((p+1)+",");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System.out.println(q+1);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System.exit(0);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System.out.println(-1);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Issame(int p,int q,int M,int x[][],int y[][]){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m=0;m&lt;M;m++){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n=0;n&lt;M;n++){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if(x[p+m][q+n]!=y[m][n]){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5 大奖赛评分A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当前许多歌手大奖赛评分时，为了体现公平，在评委给出分数后统计平均得分时，都会去掉最高分和最低分。编写程序，读入评委打分（分数都是整数，评委人数大于等于5，小于等于50），去掉两个最高分和两个最低分，计算并输出平均得分（小数点后保留两位有效数字）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【输入形式】从控制台输入评委人数，然后在下一行输入评委的打分（以一个空格分隔的整数）。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【输出形式】在标准输出上输出平均得分（小数点后保留两位有效数字）。</w:t>
      </w:r>
    </w:p>
    <w:p>
      <w:pPr>
        <w:rPr>
          <w:rFonts w:ascii="Times New Roman" w:hAnsi="Times New Roman" w:eastAsia="黑体"/>
          <w:vanish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p16002;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java.text.DecimalFormat;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P16002 {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[]marklist=new int[n];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marklist[i]=sc.nextInt();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temp=0;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p=0;p&lt;n;p++){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q=0;q&lt;n-1;q++){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if(marklist[q]&gt;marklist[q+1]){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temp=marklist[q];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marklist[q]=marklist[q+1];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marklist[q+1]=temp;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double finalmark=0;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i=2;i&lt;n-2;i++){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temp+=marklist[i];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finalmark=(double)temp/(double)(n-4);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DecimalFormat gs=new DecimalFormat("0.00");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System.out.println(gs.format(finalmark));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hint="eastAsia" w:ascii="Times New Roman" w:hAnsi="Times New Roman" w:eastAsia="黑体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6区间合并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从标准输入读入n（大于等于2，小于等于100）个闭区间[ai,bi]（ai小于bi，且ai,bi均为int范围内的整数），编写程序将这些区间合并为不相交的闭区间。例如：区间[1,2]、[2,5]、[3,8]、[9,12]可以合并为区间[1,8]和[9,12]。将合并后的闭区间按照升序排列输出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【输入形式】先从标准输入读入区间个数n，然后从下一行开始分行读入各个闭区间，每个闭区间包含由一个空格分隔的整数ai和bi。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【输出形式】按照升序分行输出合并后的闭区间[xi,yi]，xi和yi之间以一个空格分隔。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p15890;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P15890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[][]inter1=new int[100][2];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[][]inter2=new int[100][2];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num=0,i=0,j=0,m=0,n=0,k=0,found=0,min=0;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for(i=0;i&lt;num;i++){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inter1[i][0]=sc.nextInt();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inter1[i][1]=sc.nextInt();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for(i=0;i&lt;num;i++)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min=i;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for(j=i+1;j&lt;num;j++)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if(inter1[j][0]&lt;inter1[min][0])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min=j;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if(min!=i)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m=inter1[min][0];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n=inter1[min][1];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inter1[min][0]=inter1[i][0];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inter1[min][1]=inter1[i][1];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inter1[i][0]=m;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inter1[i][1]=n;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for(i=0;i&lt;num;i++)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m=inter1[i][0];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n=inter1[i][1];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for(j=0;j&lt;k;j++)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if(m&gt;inter2[j][1] || n&lt;inter2[j][0])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if(m&gt;=inter2[j][0])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if(n&gt;inter2[j][1])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inter2[j][1]=n;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if(n&lt;=inter2[j][1])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if(m&lt;inter2[j][0])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inter2[j][0]=m;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if(found==0)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inter2[k][0]=m;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inter2[k][1]=n;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for(i=0;i&lt;k;i++)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System.out.println(inter2[i][0]+" "+inter2[i][1]);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7 矩阵替换B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【问题描述】先输入两个矩阵A和B，然后输入替换位置（右下角），编写程序将矩阵A中以替换位置为右下角的子矩阵（与B同样大小）替换为B，并输出替换后的矩阵。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从控制台先输入矩阵A的行数和列数（行数和列数均大于等于1，小于等于20），然后在新的行上输入矩阵A的各行数字（以一个空格分隔的整数）。再以同样的方式输入矩阵B。最后输入替换位置（用一个空格分隔的两个整数表示，行数和列数都从1开始计数，因此两个整数都大于等于1）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【输出形式】在标准输出上分行输出替换后的矩阵，每行中各数字之间以一个空格分隔。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p15998;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P15998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m1=sc.nextInt(),n1=sc.nextInt();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[][]a=new int[20][20];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j=0;j&lt;n1;j++){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m2=sc.nextInt(),n2=sc.nextInt();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[][]b=new int[20][20];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i=0;i&lt;m2;i++){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j=0;j&lt;n2;j++){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m3=sc.nextInt(),n3=sc.nextInt();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[][]c=new int[20][20];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j=0;j&lt;n1;j++){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if((i&lt;m3-m2)||(i&gt;m3-1)){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c[i][j]=a[i][j];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 if((j&lt;n3-n2)||(j&gt;n3-1)){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c[i][j]=a[i][j];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c[i][j]=b[i-m3+m2][j-n3+n2];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i=0;i&lt;m1;i++){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j=0;j&lt;n1;j++){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System.out.print(c[i][j]+" 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8 最小素数集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由数学基本定理可知：任何一个大于1的非素数整数都可以唯一分解成若干个素数的乘积。编写程序，从控制台读入一组大于1的整数（小于等于20个，且每个整数的大小不会超过int数据类型表示的范围），求这些整数分解成素数的最小集。该最小素数集是所有整数分解成的素数的并集（若输入的整数是素数，则该素数可以直接加入最小素数集），并且重复的素数只保留一个。按从小到大的顺序输出求得的最小素数集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【输入形式】先从控制台输入整数的个数，然后在下一行输入所有整数，各整数之间以一个空格分隔。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【输出形式】在标准输出上按从小到大顺序输出求得的最小素数集，各素数之间以一个空格分隔，最后一个整数后也可以有一个空格。</w:t>
      </w:r>
    </w:p>
    <w:p>
      <w:pPr>
        <w:widowControl/>
        <w:jc w:val="left"/>
        <w:rPr>
          <w:rFonts w:ascii="Times New Roman" w:hAnsi="Times New Roman" w:eastAsia="黑体"/>
          <w:vanish/>
          <w:kern w:val="0"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p15911;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P15911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// TODO Auto-generated method stub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i=0,j=0,k=0,m=0,n=0,p=0,num=0;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[]primes=new int[50];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[]results=new int[50];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j=0;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if(isprime(num)==1){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primes[j++]=num;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else{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k=2;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while(num&gt;1){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if(num%k==0){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primes[j++]=k;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while(num%k==0){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num/=k;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k++;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for(k=0;k&lt;j;k++){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for(p=0;p&lt;m;p++){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if(primes[k]==results[p]){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if(p==m){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results[m++]=primes[k];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for(j=i+1;j&lt;m;j++){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if(results[j]&lt;results[n]){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n=j;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if(n!=i){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num=results[i];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results[i]=results[n];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results[n]=num;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System.out.print(results[i]+" 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int isprime(int n){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i=0,m=0;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m=(int)Math.sqrt(n);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for(i=2;i&lt;=m;i++){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if(n%i==0){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return 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9 学生成绩排序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【问题描述】对某班学生成绩排序。从键盘依次输入某班学生的姓名和成绩（一个班级人数最多不超过50</w:t>
      </w:r>
      <w:r>
        <w:rPr>
          <w:rFonts w:hint="eastAsia" w:ascii="Times New Roman" w:hAnsi="Times New Roman" w:eastAsia="黑体"/>
          <w:szCs w:val="18"/>
        </w:rPr>
        <w:t>人）并保存，然后分别按学生成绩由高到低顺序输出学生姓名和成绩，成绩相同时，则按输入次序排序。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【输入形式】从键盘依次输入最多不超过50</w:t>
      </w:r>
      <w:r>
        <w:rPr>
          <w:rFonts w:hint="eastAsia" w:ascii="Times New Roman" w:hAnsi="Times New Roman" w:eastAsia="黑体"/>
          <w:szCs w:val="18"/>
        </w:rPr>
        <w:t>个学生的学生姓名和成绩：第一行输入班级学生人数；在单独行上输入空格隔开的学生姓名和成绩，其中学生成绩是整数。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【输出形式】按学生成绩由高到低顺序输出学生姓名和成绩，每行输出一位学生的姓名和成绩，其中姓名（英文）占15</w:t>
      </w:r>
      <w:r>
        <w:rPr>
          <w:rFonts w:hint="eastAsia" w:ascii="Times New Roman" w:hAnsi="Times New Roman" w:eastAsia="黑体"/>
          <w:szCs w:val="18"/>
        </w:rPr>
        <w:t>位，成绩占5</w:t>
      </w:r>
      <w:r>
        <w:rPr>
          <w:rFonts w:hint="eastAsia" w:ascii="Times New Roman" w:hAnsi="Times New Roman" w:eastAsia="黑体"/>
          <w:szCs w:val="18"/>
        </w:rPr>
        <w:t>位，均按缺省方式对齐。成绩相同时按输入次序排序。</w:t>
      </w:r>
    </w:p>
    <w:p>
      <w:pPr>
        <w:rPr>
          <w:rFonts w:hint="eastAsia" w:ascii="Times New Roman" w:hAnsi="Times New Roman" w:eastAsia="黑体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p16124;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P16124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String []name=new String[n];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[]grade=new int[n];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name[i]=sc.next();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grade[i]=sc.nextInt();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String tempname="";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tempgrade=0;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p=0;p&lt;n;p++){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q=0;q&lt;n-1;q++){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if(grade[q]&lt;grade[q+1]){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tempname=name[q];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name[q]=name[q+1];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name[q+1]=tempname;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tempgrade=grade[q];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grade[q]=grade[q+1];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grade[q+1]=tempgrade;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j=0;j&lt;15-name[i].length();j++){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System.out.print(name[i]);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for(int j=0;j&lt;5-String.valueOf(grade[i]).length();j++){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System.out.print("");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System.out.println(grade[i]);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  <w:lang w:val="en-US" w:eastAsia="zh-CN"/>
        </w:rPr>
        <w:t>1</w:t>
      </w:r>
      <w:r>
        <w:rPr>
          <w:rFonts w:hint="eastAsia" w:ascii="Times New Roman" w:hAnsi="Times New Roman" w:eastAsia="黑体"/>
          <w:szCs w:val="18"/>
        </w:rPr>
        <w:t xml:space="preserve"> 八皇后问题2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 xml:space="preserve">【问题描述】八皇后问题是一个以国际象棋为背景的问题：如何能够在 8&amp;times;8 </w:t>
      </w:r>
      <w:r>
        <w:rPr>
          <w:rFonts w:hint="eastAsia" w:ascii="Times New Roman" w:hAnsi="Times New Roman" w:eastAsia="黑体"/>
          <w:szCs w:val="18"/>
        </w:rPr>
        <w:t>的国际象棋棋盘上放置八个皇后，使得任何一个皇后都无法直接吃掉其他的皇后。为了达到此目的，任两个皇后都不能处于同一条横行、纵行或斜线上。例如下图就是八皇后问题的一个解：</w:t>
      </w:r>
    </w:p>
    <w:p>
      <w:pPr>
        <w:pStyle w:val="2"/>
        <w:widowControl/>
        <w:spacing w:line="23" w:lineRule="atLeast"/>
        <w:rPr>
          <w:rFonts w:ascii="Times New Roman" w:hAnsi="Times New Roman" w:eastAsia="黑体"/>
        </w:rPr>
      </w:pPr>
      <w:r>
        <w:rPr>
          <w:rFonts w:ascii="Times New Roman" w:hAnsi="Times New Roman" w:eastAsia="黑体"/>
          <w:szCs w:val="18"/>
        </w:rPr>
        <w:t> </w:t>
      </w:r>
      <w:r>
        <w:rPr>
          <w:rFonts w:ascii="Times New Roman" w:hAnsi="Times New Roman" w:eastAsia="黑体"/>
          <w:szCs w:val="18"/>
        </w:rPr>
        <w:pict>
          <v:shape id="_x0000_i1026" o:spt="75" alt="IMG_256" type="#_x0000_t75" style="height:157.5pt;width:158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假如一棋盘已经正确放置了七个皇后，编写程序求解最后一个皇后的放置位置。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【输入形式】按照棋盘行由小到大的顺序从控制台输入已正确放置的皇后的列数（列数从1</w:t>
      </w:r>
      <w:r>
        <w:rPr>
          <w:rFonts w:hint="eastAsia" w:ascii="Times New Roman" w:hAnsi="Times New Roman" w:eastAsia="黑体"/>
          <w:szCs w:val="18"/>
        </w:rPr>
        <w:t>开始计数），未放置皇后的行以字符&amp;ldquo;*&amp;rdquo;</w:t>
      </w:r>
      <w:r>
        <w:rPr>
          <w:rFonts w:hint="eastAsia" w:ascii="Times New Roman" w:hAnsi="Times New Roman" w:eastAsia="黑体"/>
          <w:szCs w:val="18"/>
        </w:rPr>
        <w:t>表示。各列数和字符&amp;ldquo;*&amp;rdquo;</w:t>
      </w:r>
      <w:r>
        <w:rPr>
          <w:rFonts w:hint="eastAsia" w:ascii="Times New Roman" w:hAnsi="Times New Roman" w:eastAsia="黑体"/>
          <w:szCs w:val="18"/>
        </w:rPr>
        <w:t>之间没有任何其它字符分隔，在输入末尾有回车换行符。例如：上图棋盘假如第4</w:t>
      </w:r>
      <w:r>
        <w:rPr>
          <w:rFonts w:hint="eastAsia" w:ascii="Times New Roman" w:hAnsi="Times New Roman" w:eastAsia="黑体"/>
          <w:szCs w:val="18"/>
        </w:rPr>
        <w:t>行没有放置皇后，其它七个皇后都已放置完毕，则输入的形式为：368*4752</w:t>
      </w:r>
      <w:r>
        <w:rPr>
          <w:rFonts w:hint="eastAsia" w:ascii="Times New Roman" w:hAnsi="Times New Roman" w:eastAsia="黑体"/>
          <w:szCs w:val="18"/>
        </w:rPr>
        <w:t>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【输出形式】在标准输出上输出最后一个皇后应该放置的列数（列数大于等于1</w:t>
      </w:r>
      <w:r>
        <w:rPr>
          <w:rFonts w:hint="eastAsia" w:ascii="Times New Roman" w:hAnsi="Times New Roman" w:eastAsia="黑体"/>
          <w:szCs w:val="18"/>
        </w:rPr>
        <w:t>，小于等于8</w:t>
      </w:r>
      <w:r>
        <w:rPr>
          <w:rFonts w:hint="eastAsia" w:ascii="Times New Roman" w:hAnsi="Times New Roman" w:eastAsia="黑体"/>
          <w:szCs w:val="18"/>
        </w:rPr>
        <w:t>，列数后的回车换行可有可无）。若无解，则输出字符串：No Answer</w:t>
      </w:r>
      <w:r>
        <w:rPr>
          <w:rFonts w:hint="eastAsia" w:ascii="Times New Roman" w:hAnsi="Times New Roman" w:eastAsia="黑体"/>
          <w:szCs w:val="18"/>
        </w:rPr>
        <w:t>。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p15924;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P15924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[][]a=new int[8][8];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i=0,j=0,m=0,n=0,line=0,found=0;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String str=sc.nextLine();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for(i=0;i&lt;8;i++){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for(j=0;j&lt;8;j++){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a[i][j]=0;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for(i=0;i&lt;8;i++){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char ch=str.charAt(i);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if(ch=='*'){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line=i;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m=(int)ch-(int)'0'-1;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if(a[i][m]==1){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System.exit(0);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for(j=0;j&lt;8;j++){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a[i][j]=1;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a[j][m]=1;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for(n=i+1,j=m+1;j&lt;8&amp;&amp;n&lt;8;j++,n++)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a[n][j]=1;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for(n=i-1,j=m-1;j&gt;=0&amp;&amp;n&gt;=0;j--,n--)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a[n][j]=1;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for(n=i+1,j=m-1;j&gt;=0&amp;&amp;n&lt;8;j--,n++)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a[n][j]=1;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for(n=i-1,j=m+1;j&lt;8&amp;&amp;n&gt;=0;j++,n--)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a[n][j]=1;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for(i=0;i&lt;8;i++)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if(a[line][i]==0)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found=1;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System.out.println(i+1);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if(found==0)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System.out.println("No Answer");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  <w:lang w:val="en-US" w:eastAsia="zh-CN"/>
        </w:rPr>
        <w:t>2</w:t>
      </w:r>
      <w:r>
        <w:rPr>
          <w:rFonts w:hint="eastAsia" w:ascii="Times New Roman" w:hAnsi="Times New Roman" w:eastAsia="黑体"/>
          <w:szCs w:val="18"/>
        </w:rPr>
        <w:t xml:space="preserve"> 求小岛面积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【问题描述】用一个二维方阵（最小为3X3</w:t>
      </w:r>
      <w:r>
        <w:rPr>
          <w:rFonts w:hint="eastAsia" w:ascii="Times New Roman" w:hAnsi="Times New Roman" w:eastAsia="黑体"/>
          <w:szCs w:val="18"/>
        </w:rPr>
        <w:t>，最大为9X9</w:t>
      </w:r>
      <w:r>
        <w:rPr>
          <w:rFonts w:hint="eastAsia" w:ascii="Times New Roman" w:hAnsi="Times New Roman" w:eastAsia="黑体"/>
          <w:szCs w:val="18"/>
        </w:rPr>
        <w:t>）表示一片海域。方阵中的元素只由0</w:t>
      </w:r>
      <w:r>
        <w:rPr>
          <w:rFonts w:hint="eastAsia" w:ascii="Times New Roman" w:hAnsi="Times New Roman" w:eastAsia="黑体"/>
          <w:szCs w:val="18"/>
        </w:rPr>
        <w:t>和1</w:t>
      </w:r>
      <w:r>
        <w:rPr>
          <w:rFonts w:hint="eastAsia" w:ascii="Times New Roman" w:hAnsi="Times New Roman" w:eastAsia="黑体"/>
          <w:szCs w:val="18"/>
        </w:rPr>
        <w:t>组成。1</w:t>
      </w:r>
      <w:r>
        <w:rPr>
          <w:rFonts w:hint="eastAsia" w:ascii="Times New Roman" w:hAnsi="Times New Roman" w:eastAsia="黑体"/>
          <w:szCs w:val="18"/>
        </w:rPr>
        <w:t>表示海岸线。计算由海岸线围起来的小岛面积（即：由1</w:t>
      </w:r>
      <w:r>
        <w:rPr>
          <w:rFonts w:hint="eastAsia" w:ascii="Times New Roman" w:hAnsi="Times New Roman" w:eastAsia="黑体"/>
          <w:szCs w:val="18"/>
        </w:rPr>
        <w:t>围起来的区域中0</w:t>
      </w:r>
      <w:r>
        <w:rPr>
          <w:rFonts w:hint="eastAsia" w:ascii="Times New Roman" w:hAnsi="Times New Roman" w:eastAsia="黑体"/>
          <w:szCs w:val="18"/>
        </w:rPr>
        <w:t>的个数）。如下图所示6X6</w:t>
      </w:r>
      <w:r>
        <w:rPr>
          <w:rFonts w:hint="eastAsia" w:ascii="Times New Roman" w:hAnsi="Times New Roman" w:eastAsia="黑体"/>
          <w:szCs w:val="18"/>
        </w:rPr>
        <w:t>方阵表示的小岛面积为9</w:t>
      </w:r>
      <w:r>
        <w:rPr>
          <w:rFonts w:hint="eastAsia" w:ascii="Times New Roman" w:hAnsi="Times New Roman" w:eastAsia="黑体"/>
          <w:szCs w:val="18"/>
        </w:rPr>
        <w:t>：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0 0 0 1 0 0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0 0 1 0 1 0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0 1 0 0 0 1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1 0 0 0 1 0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1 0 1 0 1 0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1 1 0 1 1 1</w:t>
      </w:r>
      <w:r>
        <w:rPr>
          <w:rFonts w:hint="eastAsia" w:ascii="Times New Roman" w:hAnsi="Times New Roman" w:eastAsia="黑体"/>
          <w:szCs w:val="18"/>
        </w:rPr>
        <w:br w:type="textWrapping"/>
      </w:r>
      <w:r>
        <w:rPr>
          <w:rFonts w:hint="eastAsia" w:ascii="Times New Roman" w:hAnsi="Times New Roman" w:eastAsia="黑体"/>
          <w:szCs w:val="18"/>
        </w:rPr>
        <w:t>上述方阵表示的海域满足下面两个要求：1</w:t>
      </w:r>
      <w:r>
        <w:rPr>
          <w:rFonts w:hint="eastAsia" w:ascii="Times New Roman" w:hAnsi="Times New Roman" w:eastAsia="黑体"/>
          <w:szCs w:val="18"/>
        </w:rPr>
        <w:t>、小岛只有一个。2</w:t>
      </w:r>
      <w:r>
        <w:rPr>
          <w:rFonts w:hint="eastAsia" w:ascii="Times New Roman" w:hAnsi="Times New Roman" w:eastAsia="黑体"/>
          <w:szCs w:val="18"/>
        </w:rPr>
        <w:t>、用1</w:t>
      </w:r>
      <w:r>
        <w:rPr>
          <w:rFonts w:hint="eastAsia" w:ascii="Times New Roman" w:hAnsi="Times New Roman" w:eastAsia="黑体"/>
          <w:szCs w:val="18"/>
        </w:rPr>
        <w:t>表示的海岸线肯定可以封闭成一个小岛，但有可能是凸的，也有可能是凹的。所以在判断时：对于方阵中的任意一个元素0</w:t>
      </w:r>
      <w:r>
        <w:rPr>
          <w:rFonts w:hint="eastAsia" w:ascii="Times New Roman" w:hAnsi="Times New Roman" w:eastAsia="黑体"/>
          <w:szCs w:val="18"/>
        </w:rPr>
        <w:t>，如果其位于同一行上的两个1</w:t>
      </w:r>
      <w:r>
        <w:rPr>
          <w:rFonts w:hint="eastAsia" w:ascii="Times New Roman" w:hAnsi="Times New Roman" w:eastAsia="黑体"/>
          <w:szCs w:val="18"/>
        </w:rPr>
        <w:t>之间，并且位于同一列上的两个1</w:t>
      </w:r>
      <w:r>
        <w:rPr>
          <w:rFonts w:hint="eastAsia" w:ascii="Times New Roman" w:hAnsi="Times New Roman" w:eastAsia="黑体"/>
          <w:szCs w:val="18"/>
        </w:rPr>
        <w:t>之间，则该元素肯定在1</w:t>
      </w:r>
      <w:r>
        <w:rPr>
          <w:rFonts w:hint="eastAsia" w:ascii="Times New Roman" w:hAnsi="Times New Roman" w:eastAsia="黑体"/>
          <w:szCs w:val="18"/>
        </w:rPr>
        <w:t>围起来的区域中。不符合该规定的其它情况不考虑。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【输入形式】先从标准输入中输入方阵的阶数，然后从下一行开始输入方阵的元素（只会输入0</w:t>
      </w:r>
      <w:r>
        <w:rPr>
          <w:rFonts w:hint="eastAsia" w:ascii="Times New Roman" w:hAnsi="Times New Roman" w:eastAsia="黑体"/>
          <w:szCs w:val="18"/>
        </w:rPr>
        <w:t>或1</w:t>
      </w:r>
      <w:r>
        <w:rPr>
          <w:rFonts w:hint="eastAsia" w:ascii="Times New Roman" w:hAnsi="Times New Roman" w:eastAsia="黑体"/>
          <w:szCs w:val="18"/>
        </w:rPr>
        <w:t>），各元素之间以一个空格分隔，每行最后一个元素后没有空格，但会有回车换行符。</w:t>
      </w:r>
    </w:p>
    <w:p>
      <w:pPr>
        <w:rPr>
          <w:rFonts w:hint="eastAsia" w:ascii="Times New Roman" w:hAnsi="Times New Roman" w:eastAsia="黑体"/>
          <w:szCs w:val="18"/>
        </w:rPr>
      </w:pPr>
      <w:r>
        <w:rPr>
          <w:rFonts w:hint="eastAsia" w:ascii="Times New Roman" w:hAnsi="Times New Roman" w:eastAsia="黑体"/>
          <w:szCs w:val="18"/>
        </w:rPr>
        <w:t>【输出形式】在标准输出上输出用整数表示的小岛面积。</w:t>
      </w:r>
    </w:p>
    <w:p>
      <w:pPr>
        <w:rPr>
          <w:rFonts w:ascii="Times New Roman" w:hAnsi="Times New Roman" w:eastAsia="黑体"/>
          <w:vanish/>
          <w:sz w:val="24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package p15950;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import java.util.Scanner;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public class P15950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public static void main(String[] args) 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Scanner sc=new Scanner(System.in);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[][]sea=new int[9][9];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int n=0,i=0,j=0,k=0,found=0,area=0;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n=sc.nextInt();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for(j=0;j&lt;n;j++){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sea[i][j]=sc.nextInt();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area=0;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for(i=0;i&lt;n;i++){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for(j=0;j&lt;n;j++){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if(sea[i][j]==0){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found=0;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for(k=j-1;k&gt;=0;k--){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if(sea[i][k]==1){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if(!(found&gt;0)){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for(k=j+1;k&lt;n;k++){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if(sea[i][k]==1){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if(found!=2){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  <w:bookmarkStart w:id="0" w:name="_GoBack"/>
      <w:bookmarkEnd w:id="0"/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for(k=i+1;k&lt;n;k++){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if(sea[k][j]==1){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if(found!=3){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continue;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for(k=i+1;k&lt;n;k++){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if(sea[k][j]==1){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found++;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break;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if(found==4){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area++;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System.out.println(area);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sc.close();</w:t>
      </w: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ab/>
      </w: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  <w:r>
        <w:rPr>
          <w:rFonts w:ascii="Times New Roman" w:hAnsi="Times New Roman" w:eastAsia="黑体"/>
          <w:sz w:val="24"/>
          <w:szCs w:val="18"/>
        </w:rPr>
        <w:t>}</w:t>
      </w:r>
    </w:p>
    <w:p>
      <w:pPr>
        <w:rPr>
          <w:rFonts w:ascii="Times New Roman" w:hAnsi="Times New Roman" w:eastAsia="黑体"/>
          <w:sz w:val="24"/>
          <w:szCs w:val="18"/>
        </w:rPr>
      </w:pPr>
    </w:p>
    <w:p>
      <w:pPr>
        <w:rPr>
          <w:rFonts w:ascii="Times New Roman" w:hAnsi="Times New Roman" w:eastAsia="黑体"/>
          <w:sz w:val="24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71EC"/>
    <w:rsid w:val="00005C1E"/>
    <w:rsid w:val="0007154D"/>
    <w:rsid w:val="00075960"/>
    <w:rsid w:val="001456A7"/>
    <w:rsid w:val="001C7627"/>
    <w:rsid w:val="00263A20"/>
    <w:rsid w:val="002A0E56"/>
    <w:rsid w:val="002E7205"/>
    <w:rsid w:val="0036596A"/>
    <w:rsid w:val="00380344"/>
    <w:rsid w:val="003A0591"/>
    <w:rsid w:val="003D55C5"/>
    <w:rsid w:val="0054446B"/>
    <w:rsid w:val="005E011E"/>
    <w:rsid w:val="0070028F"/>
    <w:rsid w:val="0077087B"/>
    <w:rsid w:val="00992CE1"/>
    <w:rsid w:val="009B02C5"/>
    <w:rsid w:val="009F4A83"/>
    <w:rsid w:val="00A571EC"/>
    <w:rsid w:val="00A67352"/>
    <w:rsid w:val="00AB3D7D"/>
    <w:rsid w:val="00AB4939"/>
    <w:rsid w:val="00B26A85"/>
    <w:rsid w:val="00B87682"/>
    <w:rsid w:val="00C72430"/>
    <w:rsid w:val="00C82C12"/>
    <w:rsid w:val="00CE712E"/>
    <w:rsid w:val="00D41198"/>
    <w:rsid w:val="00DD1D29"/>
    <w:rsid w:val="00DF4B57"/>
    <w:rsid w:val="00FF016D"/>
    <w:rsid w:val="01D737D5"/>
    <w:rsid w:val="021D2B58"/>
    <w:rsid w:val="046A1E19"/>
    <w:rsid w:val="055337CA"/>
    <w:rsid w:val="05615158"/>
    <w:rsid w:val="089A7B63"/>
    <w:rsid w:val="09E40D13"/>
    <w:rsid w:val="0CA10819"/>
    <w:rsid w:val="131A6CE8"/>
    <w:rsid w:val="141D3603"/>
    <w:rsid w:val="1717359C"/>
    <w:rsid w:val="191420EA"/>
    <w:rsid w:val="1AC32E8D"/>
    <w:rsid w:val="20AE7498"/>
    <w:rsid w:val="227C6684"/>
    <w:rsid w:val="22F75B99"/>
    <w:rsid w:val="2BA52F67"/>
    <w:rsid w:val="30E37CC0"/>
    <w:rsid w:val="34AF21ED"/>
    <w:rsid w:val="3B6A030C"/>
    <w:rsid w:val="3CED2953"/>
    <w:rsid w:val="3D1C3401"/>
    <w:rsid w:val="3EC4427B"/>
    <w:rsid w:val="43AB42B9"/>
    <w:rsid w:val="463B1F8E"/>
    <w:rsid w:val="507E3173"/>
    <w:rsid w:val="581255DA"/>
    <w:rsid w:val="5A2136F7"/>
    <w:rsid w:val="5AF955F6"/>
    <w:rsid w:val="5CBE052F"/>
    <w:rsid w:val="5F307588"/>
    <w:rsid w:val="600C1682"/>
    <w:rsid w:val="621A5CEE"/>
    <w:rsid w:val="63284F92"/>
    <w:rsid w:val="648E7D7D"/>
    <w:rsid w:val="65B846DA"/>
    <w:rsid w:val="7BE340AA"/>
    <w:rsid w:val="7EE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4">
    <w:name w:val="Hyperlink"/>
    <w:basedOn w:val="3"/>
    <w:qFormat/>
    <w:uiPriority w:val="99"/>
    <w:rPr>
      <w:rFonts w:cs="Times New Roman"/>
      <w:color w:val="0000FF"/>
      <w:u w:val="single"/>
    </w:rPr>
  </w:style>
  <w:style w:type="character" w:customStyle="1" w:styleId="6">
    <w:name w:val="apple-converted-space"/>
    <w:basedOn w:val="3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38</Pages>
  <Words>4703</Words>
  <Characters>26809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</dc:creator>
  <cp:lastModifiedBy>lenovo</cp:lastModifiedBy>
  <dcterms:modified xsi:type="dcterms:W3CDTF">2018-04-19T17:18:09Z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